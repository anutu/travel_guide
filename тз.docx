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horzAnchor="margin" w:tblpXSpec="right" w:tblpY="-727"/>
        <w:tblW w:w="10172" w:type="dxa"/>
        <w:jc w:val="right"/>
        <w:tblLayout w:type="fixed"/>
        <w:tblLook w:val="00A0" w:firstRow="1" w:lastRow="0" w:firstColumn="1" w:lastColumn="0" w:noHBand="0" w:noVBand="0"/>
      </w:tblPr>
      <w:tblGrid>
        <w:gridCol w:w="4820"/>
        <w:gridCol w:w="1163"/>
        <w:gridCol w:w="4189"/>
      </w:tblGrid>
      <w:tr w:rsidR="00053663" w14:paraId="6A7BE4AF" w14:textId="77777777" w:rsidTr="009F6EBD">
        <w:trPr>
          <w:jc w:val="right"/>
        </w:trPr>
        <w:tc>
          <w:tcPr>
            <w:tcW w:w="4820" w:type="dxa"/>
          </w:tcPr>
          <w:p w14:paraId="66F93B54" w14:textId="77777777" w:rsidR="00053663" w:rsidRPr="007A7F8B" w:rsidRDefault="00053663" w:rsidP="009F6EBD">
            <w:pPr>
              <w:widowControl w:val="0"/>
              <w:ind w:firstLine="0"/>
            </w:pPr>
          </w:p>
        </w:tc>
        <w:tc>
          <w:tcPr>
            <w:tcW w:w="1163" w:type="dxa"/>
          </w:tcPr>
          <w:p w14:paraId="02660160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1E4F7D05" w14:textId="77777777" w:rsidR="00053663" w:rsidRDefault="00053663" w:rsidP="009F6EBD">
            <w:pPr>
              <w:widowControl w:val="0"/>
              <w:ind w:firstLine="0"/>
            </w:pPr>
            <w:r>
              <w:t>УТВЕРЖДАЮ</w:t>
            </w:r>
          </w:p>
        </w:tc>
      </w:tr>
      <w:tr w:rsidR="00053663" w14:paraId="59E81554" w14:textId="77777777" w:rsidTr="009F6EBD">
        <w:trPr>
          <w:trHeight w:val="2047"/>
          <w:jc w:val="right"/>
        </w:trPr>
        <w:tc>
          <w:tcPr>
            <w:tcW w:w="4820" w:type="dxa"/>
          </w:tcPr>
          <w:p w14:paraId="2E010370" w14:textId="77777777" w:rsidR="00053663" w:rsidRDefault="00053663" w:rsidP="009F6EBD">
            <w:pPr>
              <w:widowControl w:val="0"/>
              <w:ind w:firstLine="0"/>
              <w:rPr>
                <w:sz w:val="16"/>
                <w:szCs w:val="16"/>
              </w:rPr>
            </w:pPr>
          </w:p>
        </w:tc>
        <w:tc>
          <w:tcPr>
            <w:tcW w:w="1163" w:type="dxa"/>
          </w:tcPr>
          <w:p w14:paraId="77EDAECF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74583435" w14:textId="77777777" w:rsidR="00053663" w:rsidRDefault="00053663" w:rsidP="009F6EBD">
            <w:pPr>
              <w:widowControl w:val="0"/>
              <w:ind w:firstLine="0"/>
            </w:pPr>
            <w:r>
              <w:t>Руководитель</w:t>
            </w:r>
          </w:p>
          <w:p w14:paraId="76D7BC94" w14:textId="77777777" w:rsidR="00053663" w:rsidRDefault="00053663" w:rsidP="009F6EBD">
            <w:pPr>
              <w:widowControl w:val="0"/>
              <w:ind w:firstLine="0"/>
            </w:pPr>
            <w:r>
              <w:t>________________ Сергеева Е.Г.</w:t>
            </w:r>
          </w:p>
          <w:p w14:paraId="4D6A6630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05DF12FD" w14:textId="77777777" w:rsidR="00053663" w:rsidRDefault="00053663" w:rsidP="009F6EBD">
            <w:pPr>
              <w:widowControl w:val="0"/>
              <w:ind w:firstLine="0"/>
              <w:rPr>
                <w:sz w:val="16"/>
              </w:rPr>
            </w:pPr>
            <w:r>
              <w:rPr>
                <w:sz w:val="16"/>
                <w:szCs w:val="16"/>
              </w:rPr>
              <w:t>М.П.</w:t>
            </w:r>
          </w:p>
        </w:tc>
      </w:tr>
    </w:tbl>
    <w:p w14:paraId="378711CE" w14:textId="77777777" w:rsidR="00053663" w:rsidRPr="00FC0D9F" w:rsidRDefault="00053663" w:rsidP="00053663">
      <w:pPr>
        <w:pStyle w:val="vguxTitleDocName"/>
        <w:rPr>
          <w:lang w:val="ru-RU"/>
        </w:rPr>
      </w:pPr>
      <w:r>
        <w:rPr>
          <w:lang w:val="ru-RU"/>
        </w:rPr>
        <w:t>ТЕХНИЧЕСКОЕ ЗАДАНИЕ</w:t>
      </w:r>
    </w:p>
    <w:p w14:paraId="53C2E0F4" w14:textId="77777777" w:rsidR="00053663" w:rsidRDefault="00053663" w:rsidP="00053663">
      <w:pPr>
        <w:ind w:firstLine="0"/>
        <w:jc w:val="center"/>
      </w:pPr>
      <w:r>
        <w:t>на разработку</w:t>
      </w:r>
    </w:p>
    <w:p w14:paraId="763CD7AA" w14:textId="42813BF5" w:rsidR="00053663" w:rsidRPr="00053663" w:rsidRDefault="00BE241C" w:rsidP="00053663">
      <w:pPr>
        <w:ind w:firstLine="0"/>
        <w:jc w:val="center"/>
        <w:rPr>
          <w:u w:val="single"/>
        </w:rPr>
      </w:pPr>
      <w:r>
        <w:rPr>
          <w:u w:val="single"/>
        </w:rPr>
        <w:t>мобильного приложения «Путеводитель для туристов»</w:t>
      </w:r>
    </w:p>
    <w:p w14:paraId="172A8B99" w14:textId="77777777" w:rsidR="00053663" w:rsidRDefault="00053663" w:rsidP="00053663"/>
    <w:p w14:paraId="563A235B" w14:textId="77777777" w:rsidR="00053663" w:rsidRDefault="00053663" w:rsidP="00053663"/>
    <w:tbl>
      <w:tblPr>
        <w:tblW w:w="10281" w:type="dxa"/>
        <w:tblInd w:w="-318" w:type="dxa"/>
        <w:tblLayout w:type="fixed"/>
        <w:tblLook w:val="00A0" w:firstRow="1" w:lastRow="0" w:firstColumn="1" w:lastColumn="0" w:noHBand="0" w:noVBand="0"/>
      </w:tblPr>
      <w:tblGrid>
        <w:gridCol w:w="4872"/>
        <w:gridCol w:w="1146"/>
        <w:gridCol w:w="4263"/>
      </w:tblGrid>
      <w:tr w:rsidR="00053663" w14:paraId="7DB3882D" w14:textId="77777777" w:rsidTr="00BE241C">
        <w:trPr>
          <w:trHeight w:val="482"/>
        </w:trPr>
        <w:tc>
          <w:tcPr>
            <w:tcW w:w="4872" w:type="dxa"/>
          </w:tcPr>
          <w:p w14:paraId="0F6B2B6F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  <w:tc>
          <w:tcPr>
            <w:tcW w:w="1146" w:type="dxa"/>
          </w:tcPr>
          <w:p w14:paraId="1D6DFED8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1FD65CD1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</w:tr>
      <w:tr w:rsidR="00053663" w14:paraId="1BF8A671" w14:textId="77777777" w:rsidTr="00BE241C">
        <w:trPr>
          <w:trHeight w:val="2016"/>
        </w:trPr>
        <w:tc>
          <w:tcPr>
            <w:tcW w:w="4872" w:type="dxa"/>
          </w:tcPr>
          <w:p w14:paraId="6B7C26C6" w14:textId="77777777" w:rsidR="00053663" w:rsidRDefault="00053663" w:rsidP="009F6EBD">
            <w:pPr>
              <w:widowControl w:val="0"/>
              <w:ind w:firstLine="0"/>
            </w:pPr>
            <w:r>
              <w:t xml:space="preserve">Колледж </w:t>
            </w:r>
            <w:proofErr w:type="spellStart"/>
            <w:r>
              <w:t>ВятГУ</w:t>
            </w:r>
            <w:proofErr w:type="spellEnd"/>
          </w:p>
          <w:p w14:paraId="14E860A9" w14:textId="39B6F4D9" w:rsidR="00053663" w:rsidRDefault="00FC0D9F" w:rsidP="009F6EBD">
            <w:pPr>
              <w:widowControl w:val="0"/>
              <w:ind w:firstLine="0"/>
            </w:pPr>
            <w:r>
              <w:t xml:space="preserve">________________ </w:t>
            </w:r>
            <w:proofErr w:type="spellStart"/>
            <w:r>
              <w:t>Стародумова</w:t>
            </w:r>
            <w:proofErr w:type="spellEnd"/>
            <w:r>
              <w:t xml:space="preserve"> А.А</w:t>
            </w:r>
            <w:r w:rsidR="00CC77EE">
              <w:t>.</w:t>
            </w:r>
          </w:p>
          <w:p w14:paraId="31D0E812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3663C89E" w14:textId="77777777" w:rsidR="00053663" w:rsidRDefault="00053663" w:rsidP="009F6EBD">
            <w:pPr>
              <w:widowControl w:val="0"/>
              <w:ind w:firstLine="0"/>
            </w:pPr>
            <w:r>
              <w:rPr>
                <w:sz w:val="16"/>
                <w:szCs w:val="14"/>
              </w:rPr>
              <w:t>М.П.</w:t>
            </w:r>
          </w:p>
        </w:tc>
        <w:tc>
          <w:tcPr>
            <w:tcW w:w="1146" w:type="dxa"/>
          </w:tcPr>
          <w:p w14:paraId="2D141337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7631F932" w14:textId="29231BBB" w:rsidR="00053663" w:rsidRPr="004E4DCD" w:rsidRDefault="00053663" w:rsidP="009F6EBD">
            <w:pPr>
              <w:widowControl w:val="0"/>
              <w:ind w:firstLine="0"/>
            </w:pPr>
            <w:r>
              <w:t>Препо</w:t>
            </w:r>
            <w:r w:rsidR="004E4DCD">
              <w:t>даватель УП</w:t>
            </w:r>
          </w:p>
          <w:p w14:paraId="7631F9A8" w14:textId="3F70F6F2" w:rsidR="00053663" w:rsidRDefault="00CC77EE" w:rsidP="009F6EBD">
            <w:pPr>
              <w:widowControl w:val="0"/>
              <w:ind w:firstLine="0"/>
            </w:pPr>
            <w:r>
              <w:t xml:space="preserve">________________ </w:t>
            </w:r>
            <w:proofErr w:type="spellStart"/>
            <w:r w:rsidR="004E4DCD">
              <w:t>Долженкова</w:t>
            </w:r>
            <w:proofErr w:type="spellEnd"/>
            <w:r>
              <w:t xml:space="preserve"> М.</w:t>
            </w:r>
            <w:r w:rsidR="004E4DCD">
              <w:t>Л</w:t>
            </w:r>
            <w:r>
              <w:t>.</w:t>
            </w:r>
          </w:p>
          <w:p w14:paraId="7643A407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</w:tc>
      </w:tr>
      <w:tr w:rsidR="004E4DCD" w14:paraId="5968A3E0" w14:textId="77777777" w:rsidTr="00BE241C">
        <w:trPr>
          <w:trHeight w:val="494"/>
        </w:trPr>
        <w:tc>
          <w:tcPr>
            <w:tcW w:w="4872" w:type="dxa"/>
          </w:tcPr>
          <w:p w14:paraId="2D16074E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46" w:type="dxa"/>
          </w:tcPr>
          <w:p w14:paraId="41231566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79F8D0A1" w14:textId="7D2C2969" w:rsidR="004E4DCD" w:rsidRDefault="004E4DCD" w:rsidP="009F6EBD">
            <w:pPr>
              <w:widowControl w:val="0"/>
              <w:ind w:firstLine="0"/>
            </w:pPr>
          </w:p>
        </w:tc>
      </w:tr>
      <w:tr w:rsidR="004E4DCD" w14:paraId="05FB2903" w14:textId="77777777" w:rsidTr="00BE241C">
        <w:trPr>
          <w:trHeight w:val="2016"/>
        </w:trPr>
        <w:tc>
          <w:tcPr>
            <w:tcW w:w="4872" w:type="dxa"/>
          </w:tcPr>
          <w:p w14:paraId="1E63BE17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46" w:type="dxa"/>
          </w:tcPr>
          <w:p w14:paraId="7380398A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320BB3BD" w14:textId="223DA95E" w:rsidR="004E4DCD" w:rsidRDefault="004E4DCD" w:rsidP="009F6EBD">
            <w:pPr>
              <w:widowControl w:val="0"/>
              <w:ind w:firstLine="0"/>
            </w:pPr>
          </w:p>
        </w:tc>
      </w:tr>
      <w:tr w:rsidR="004E4DCD" w14:paraId="242C128A" w14:textId="77777777" w:rsidTr="00BE241C">
        <w:trPr>
          <w:trHeight w:val="494"/>
        </w:trPr>
        <w:tc>
          <w:tcPr>
            <w:tcW w:w="4872" w:type="dxa"/>
          </w:tcPr>
          <w:p w14:paraId="0F611948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46" w:type="dxa"/>
          </w:tcPr>
          <w:p w14:paraId="1B1393A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591560B6" w14:textId="32973751" w:rsidR="004E4DCD" w:rsidRDefault="004E4DCD" w:rsidP="009F6EBD">
            <w:pPr>
              <w:widowControl w:val="0"/>
              <w:ind w:firstLine="0"/>
            </w:pPr>
          </w:p>
        </w:tc>
      </w:tr>
      <w:tr w:rsidR="004E4DCD" w14:paraId="66793D7A" w14:textId="77777777" w:rsidTr="00BE241C">
        <w:trPr>
          <w:trHeight w:val="2016"/>
        </w:trPr>
        <w:tc>
          <w:tcPr>
            <w:tcW w:w="4872" w:type="dxa"/>
          </w:tcPr>
          <w:p w14:paraId="49D00B9A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46" w:type="dxa"/>
          </w:tcPr>
          <w:p w14:paraId="4D59FA1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7AA6A79D" w14:textId="6E31F2CB" w:rsidR="004E4DCD" w:rsidRDefault="004E4DCD" w:rsidP="009F6EBD">
            <w:pPr>
              <w:widowControl w:val="0"/>
              <w:ind w:firstLine="0"/>
            </w:pPr>
          </w:p>
        </w:tc>
      </w:tr>
    </w:tbl>
    <w:p w14:paraId="54384C82" w14:textId="77777777" w:rsidR="00053663" w:rsidRDefault="00053663" w:rsidP="00053663"/>
    <w:p w14:paraId="00D52624" w14:textId="77777777" w:rsidR="00BE241C" w:rsidRDefault="00BE241C" w:rsidP="00053663"/>
    <w:p w14:paraId="270F4719" w14:textId="7E18E1AE" w:rsidR="00053663" w:rsidRDefault="00BE241C" w:rsidP="00053663">
      <w:pPr>
        <w:ind w:firstLine="0"/>
        <w:jc w:val="center"/>
      </w:pPr>
      <w:r>
        <w:t>2024</w:t>
      </w:r>
    </w:p>
    <w:p w14:paraId="15D082F6" w14:textId="77777777" w:rsidR="00990EAC" w:rsidRPr="00646136" w:rsidRDefault="00990EAC" w:rsidP="0013162A">
      <w:pPr>
        <w:jc w:val="center"/>
        <w:sectPr w:rsidR="00990EAC" w:rsidRPr="00646136">
          <w:pgSz w:w="11907" w:h="16840"/>
          <w:pgMar w:top="1134" w:right="851" w:bottom="1134" w:left="1418" w:header="720" w:footer="720" w:gutter="0"/>
          <w:cols w:space="720"/>
        </w:sectPr>
      </w:pPr>
    </w:p>
    <w:p w14:paraId="7B3CC18C" w14:textId="1BCDB04B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69E9D" w14:textId="5C684F88" w:rsidR="00442256" w:rsidRDefault="00442256">
          <w:pPr>
            <w:pStyle w:val="afb"/>
          </w:pPr>
        </w:p>
        <w:p w14:paraId="365B0700" w14:textId="1FAD7330" w:rsidR="00D81062" w:rsidRDefault="00442256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554495" w:history="1">
            <w:r w:rsidR="00D81062" w:rsidRPr="009D0B65">
              <w:rPr>
                <w:rStyle w:val="a6"/>
              </w:rPr>
              <w:t>Введение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_Toc179554495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</w:t>
            </w:r>
            <w:r w:rsidR="00D81062">
              <w:rPr>
                <w:webHidden/>
              </w:rPr>
              <w:fldChar w:fldCharType="end"/>
            </w:r>
          </w:hyperlink>
        </w:p>
        <w:p w14:paraId="5D286941" w14:textId="44BD5E75" w:rsidR="00D81062" w:rsidRDefault="001117CC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6" w:history="1">
            <w:r w:rsidR="00D81062" w:rsidRPr="009D0B65">
              <w:rPr>
                <w:rStyle w:val="a6"/>
              </w:rPr>
              <w:t>1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Термины и определения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_Toc179554496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3</w:t>
            </w:r>
            <w:r w:rsidR="00D81062">
              <w:rPr>
                <w:webHidden/>
              </w:rPr>
              <w:fldChar w:fldCharType="end"/>
            </w:r>
          </w:hyperlink>
        </w:p>
        <w:p w14:paraId="725AC823" w14:textId="0F508526" w:rsidR="00D81062" w:rsidRDefault="001117CC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7" w:history="1">
            <w:r w:rsidR="00D81062" w:rsidRPr="009D0B65">
              <w:rPr>
                <w:rStyle w:val="a6"/>
              </w:rPr>
              <w:t>2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Перечень сокращений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_Toc179554497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4</w:t>
            </w:r>
            <w:r w:rsidR="00D81062">
              <w:rPr>
                <w:webHidden/>
              </w:rPr>
              <w:fldChar w:fldCharType="end"/>
            </w:r>
          </w:hyperlink>
        </w:p>
        <w:p w14:paraId="1FBCEBA4" w14:textId="60EFAE36" w:rsidR="00D81062" w:rsidRDefault="001117CC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8" w:history="1">
            <w:r w:rsidR="00D81062" w:rsidRPr="009D0B65">
              <w:rPr>
                <w:rStyle w:val="a6"/>
              </w:rPr>
              <w:t>3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Основные сведения о разработке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_Toc179554498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5</w:t>
            </w:r>
            <w:r w:rsidR="00D81062">
              <w:rPr>
                <w:webHidden/>
              </w:rPr>
              <w:fldChar w:fldCharType="end"/>
            </w:r>
          </w:hyperlink>
        </w:p>
        <w:p w14:paraId="2DA8AF0C" w14:textId="6DECA1C0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499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Наименование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_Toc179554499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5</w:t>
            </w:r>
            <w:r w:rsidR="00D81062">
              <w:rPr>
                <w:webHidden/>
              </w:rPr>
              <w:fldChar w:fldCharType="end"/>
            </w:r>
          </w:hyperlink>
        </w:p>
        <w:p w14:paraId="3B50293D" w14:textId="26877622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0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Цель и задачи разработки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_Toc179554500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5</w:t>
            </w:r>
            <w:r w:rsidR="00D81062">
              <w:rPr>
                <w:webHidden/>
              </w:rPr>
              <w:fldChar w:fldCharType="end"/>
            </w:r>
          </w:hyperlink>
        </w:p>
        <w:p w14:paraId="0D4AE6C0" w14:textId="4FA7BE5E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1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Сведения об исполнителе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_Toc179554501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5</w:t>
            </w:r>
            <w:r w:rsidR="00D81062">
              <w:rPr>
                <w:webHidden/>
              </w:rPr>
              <w:fldChar w:fldCharType="end"/>
            </w:r>
          </w:hyperlink>
        </w:p>
        <w:p w14:paraId="0D830235" w14:textId="7B2B7AB5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2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Сведения о заказчике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_Toc179554502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5</w:t>
            </w:r>
            <w:r w:rsidR="00D81062">
              <w:rPr>
                <w:webHidden/>
              </w:rPr>
              <w:fldChar w:fldCharType="end"/>
            </w:r>
          </w:hyperlink>
        </w:p>
        <w:p w14:paraId="75F87667" w14:textId="67D9B78F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3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Сроки разработки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_Toc179554503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5</w:t>
            </w:r>
            <w:r w:rsidR="00D81062">
              <w:rPr>
                <w:webHidden/>
              </w:rPr>
              <w:fldChar w:fldCharType="end"/>
            </w:r>
          </w:hyperlink>
        </w:p>
        <w:p w14:paraId="57E354BD" w14:textId="168A2415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4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Назначение разработки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_Toc179554504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5</w:t>
            </w:r>
            <w:r w:rsidR="00D81062">
              <w:rPr>
                <w:webHidden/>
              </w:rPr>
              <w:fldChar w:fldCharType="end"/>
            </w:r>
          </w:hyperlink>
        </w:p>
        <w:p w14:paraId="4736B24C" w14:textId="5F8B8FFD" w:rsidR="00D81062" w:rsidRDefault="001117CC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5" w:history="1">
            <w:r w:rsidR="00D81062" w:rsidRPr="009D0B65">
              <w:rPr>
                <w:rStyle w:val="a6"/>
              </w:rPr>
              <w:t>4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Описание предметной области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_Toc179554505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6</w:t>
            </w:r>
            <w:r w:rsidR="00D81062">
              <w:rPr>
                <w:webHidden/>
              </w:rPr>
              <w:fldChar w:fldCharType="end"/>
            </w:r>
          </w:hyperlink>
        </w:p>
        <w:p w14:paraId="1862ED12" w14:textId="4B04CE33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6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Crunchyroll Store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_Toc179554506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6</w:t>
            </w:r>
            <w:r w:rsidR="00D81062">
              <w:rPr>
                <w:webHidden/>
              </w:rPr>
              <w:fldChar w:fldCharType="end"/>
            </w:r>
          </w:hyperlink>
        </w:p>
        <w:p w14:paraId="262D8EC0" w14:textId="44D9D271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7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Tokyo Otaku Mode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_Toc179554507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7</w:t>
            </w:r>
            <w:r w:rsidR="00D81062">
              <w:rPr>
                <w:webHidden/>
              </w:rPr>
              <w:fldChar w:fldCharType="end"/>
            </w:r>
          </w:hyperlink>
        </w:p>
        <w:p w14:paraId="3CCA32F8" w14:textId="6A8189AB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8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AmiAmi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_Toc179554508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8</w:t>
            </w:r>
            <w:r w:rsidR="00D81062">
              <w:rPr>
                <w:webHidden/>
              </w:rPr>
              <w:fldChar w:fldCharType="end"/>
            </w:r>
          </w:hyperlink>
        </w:p>
        <w:p w14:paraId="3412180E" w14:textId="1366D1CA" w:rsidR="00D81062" w:rsidRDefault="001117CC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09" w:history="1">
            <w:r w:rsidR="00D81062" w:rsidRPr="009D0B65">
              <w:rPr>
                <w:rStyle w:val="a6"/>
              </w:rPr>
              <w:t>5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результатам разработки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_Toc179554509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10</w:t>
            </w:r>
            <w:r w:rsidR="00D81062">
              <w:rPr>
                <w:webHidden/>
              </w:rPr>
              <w:fldChar w:fldCharType="end"/>
            </w:r>
          </w:hyperlink>
        </w:p>
        <w:p w14:paraId="3531A143" w14:textId="02B61452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0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пользовательскому интерфейсу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_Toc179554510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10</w:t>
            </w:r>
            <w:r w:rsidR="00D81062">
              <w:rPr>
                <w:webHidden/>
              </w:rPr>
              <w:fldChar w:fldCharType="end"/>
            </w:r>
          </w:hyperlink>
        </w:p>
        <w:p w14:paraId="4C044874" w14:textId="185A2D86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1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функциональным характеристикам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_Toc179554511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17</w:t>
            </w:r>
            <w:r w:rsidR="00D81062">
              <w:rPr>
                <w:webHidden/>
              </w:rPr>
              <w:fldChar w:fldCharType="end"/>
            </w:r>
          </w:hyperlink>
        </w:p>
        <w:p w14:paraId="5B5C5E0F" w14:textId="623567B8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2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видам обеспечения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_Toc179554512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17</w:t>
            </w:r>
            <w:r w:rsidR="00D81062">
              <w:rPr>
                <w:webHidden/>
              </w:rPr>
              <w:fldChar w:fldCharType="end"/>
            </w:r>
          </w:hyperlink>
        </w:p>
        <w:p w14:paraId="01915014" w14:textId="58C96F6F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3" w:history="1">
            <w:r w:rsidR="00D81062" w:rsidRPr="009D0B65">
              <w:rPr>
                <w:rStyle w:val="a6"/>
              </w:rPr>
              <w:t>5.3.1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математическому обеспечению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_Toc179554513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17</w:t>
            </w:r>
            <w:r w:rsidR="00D81062">
              <w:rPr>
                <w:webHidden/>
              </w:rPr>
              <w:fldChar w:fldCharType="end"/>
            </w:r>
          </w:hyperlink>
        </w:p>
        <w:p w14:paraId="3EB9AE96" w14:textId="7F31AD82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4" w:history="1">
            <w:r w:rsidR="00D81062" w:rsidRPr="009D0B65">
              <w:rPr>
                <w:rStyle w:val="a6"/>
              </w:rPr>
              <w:t>5.3.2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информационному обеспечению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_Toc179554514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17</w:t>
            </w:r>
            <w:r w:rsidR="00D81062">
              <w:rPr>
                <w:webHidden/>
              </w:rPr>
              <w:fldChar w:fldCharType="end"/>
            </w:r>
          </w:hyperlink>
        </w:p>
        <w:p w14:paraId="746B877B" w14:textId="2F003937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5" w:history="1">
            <w:r w:rsidR="00D81062" w:rsidRPr="009D0B65">
              <w:rPr>
                <w:rStyle w:val="a6"/>
              </w:rPr>
              <w:t>5.3.3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численности и квалификации персонала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_Toc179554515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18</w:t>
            </w:r>
            <w:r w:rsidR="00D81062">
              <w:rPr>
                <w:webHidden/>
              </w:rPr>
              <w:fldChar w:fldCharType="end"/>
            </w:r>
          </w:hyperlink>
        </w:p>
        <w:p w14:paraId="5C3980EE" w14:textId="3FBDAFE9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6" w:history="1">
            <w:r w:rsidR="00D81062" w:rsidRPr="009D0B65">
              <w:rPr>
                <w:rStyle w:val="a6"/>
              </w:rPr>
              <w:t>5.3.4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показательным назначениям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_Toc179554516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18</w:t>
            </w:r>
            <w:r w:rsidR="00D81062">
              <w:rPr>
                <w:webHidden/>
              </w:rPr>
              <w:fldChar w:fldCharType="end"/>
            </w:r>
          </w:hyperlink>
        </w:p>
        <w:p w14:paraId="2513FF0F" w14:textId="1344DD0D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7" w:history="1">
            <w:r w:rsidR="00D81062" w:rsidRPr="009D0B65">
              <w:rPr>
                <w:rStyle w:val="a6"/>
              </w:rPr>
              <w:t>5.3.5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надежности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_Toc179554517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18</w:t>
            </w:r>
            <w:r w:rsidR="00D81062">
              <w:rPr>
                <w:webHidden/>
              </w:rPr>
              <w:fldChar w:fldCharType="end"/>
            </w:r>
          </w:hyperlink>
        </w:p>
        <w:p w14:paraId="0B2C98B3" w14:textId="25DFF862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8" w:history="1">
            <w:r w:rsidR="00D81062" w:rsidRPr="009D0B65">
              <w:rPr>
                <w:rStyle w:val="a6"/>
              </w:rPr>
              <w:t>5.3.6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безопасности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_Toc179554518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18</w:t>
            </w:r>
            <w:r w:rsidR="00D81062">
              <w:rPr>
                <w:webHidden/>
              </w:rPr>
              <w:fldChar w:fldCharType="end"/>
            </w:r>
          </w:hyperlink>
        </w:p>
        <w:p w14:paraId="48EAD1FC" w14:textId="68BBE594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19" w:history="1">
            <w:r w:rsidR="00D81062" w:rsidRPr="009D0B65">
              <w:rPr>
                <w:rStyle w:val="a6"/>
              </w:rPr>
              <w:t>5.3.7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патентной чистоте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_Toc179554519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18</w:t>
            </w:r>
            <w:r w:rsidR="00D81062">
              <w:rPr>
                <w:webHidden/>
              </w:rPr>
              <w:fldChar w:fldCharType="end"/>
            </w:r>
          </w:hyperlink>
        </w:p>
        <w:p w14:paraId="73868AE8" w14:textId="35920A8C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0" w:history="1">
            <w:r w:rsidR="00D81062" w:rsidRPr="009D0B65">
              <w:rPr>
                <w:rStyle w:val="a6"/>
              </w:rPr>
              <w:t>5.3.8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эргономической и технической эстетике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_Toc179554520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19</w:t>
            </w:r>
            <w:r w:rsidR="00D81062">
              <w:rPr>
                <w:webHidden/>
              </w:rPr>
              <w:fldChar w:fldCharType="end"/>
            </w:r>
          </w:hyperlink>
        </w:p>
        <w:p w14:paraId="0B8BE8BC" w14:textId="206CC5E8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1" w:history="1">
            <w:r w:rsidR="00D81062" w:rsidRPr="009D0B65">
              <w:rPr>
                <w:rStyle w:val="a6"/>
              </w:rPr>
              <w:t>5.3.9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стандартизации и унификации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_Toc179554521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19</w:t>
            </w:r>
            <w:r w:rsidR="00D81062">
              <w:rPr>
                <w:webHidden/>
              </w:rPr>
              <w:fldChar w:fldCharType="end"/>
            </w:r>
          </w:hyperlink>
        </w:p>
        <w:p w14:paraId="116C30EB" w14:textId="7AE307A9" w:rsidR="00D81062" w:rsidRDefault="001117CC">
          <w:pPr>
            <w:pStyle w:val="3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2" w:history="1">
            <w:r w:rsidR="00D81062" w:rsidRPr="009D0B65">
              <w:rPr>
                <w:rStyle w:val="a6"/>
              </w:rPr>
              <w:t>5.3.10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Дополнительные требования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_Toc179554522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19</w:t>
            </w:r>
            <w:r w:rsidR="00D81062">
              <w:rPr>
                <w:webHidden/>
              </w:rPr>
              <w:fldChar w:fldCharType="end"/>
            </w:r>
          </w:hyperlink>
        </w:p>
        <w:p w14:paraId="7E9D58D2" w14:textId="0CC2CD2C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3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перспективам развития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_Toc179554523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19</w:t>
            </w:r>
            <w:r w:rsidR="00D81062">
              <w:rPr>
                <w:webHidden/>
              </w:rPr>
              <w:fldChar w:fldCharType="end"/>
            </w:r>
          </w:hyperlink>
        </w:p>
        <w:p w14:paraId="75656BFE" w14:textId="6A0D2A4F" w:rsidR="00D81062" w:rsidRDefault="001117CC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4" w:history="1">
            <w:r w:rsidR="00D81062" w:rsidRPr="009D0B65">
              <w:rPr>
                <w:rStyle w:val="a6"/>
              </w:rPr>
              <w:t>6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Состав и содержание работ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_Toc179554524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20</w:t>
            </w:r>
            <w:r w:rsidR="00D81062">
              <w:rPr>
                <w:webHidden/>
              </w:rPr>
              <w:fldChar w:fldCharType="end"/>
            </w:r>
          </w:hyperlink>
        </w:p>
        <w:p w14:paraId="4EECEB47" w14:textId="3DEC3219" w:rsidR="00D81062" w:rsidRDefault="001117CC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5" w:history="1">
            <w:r w:rsidR="00D81062" w:rsidRPr="009D0B65">
              <w:rPr>
                <w:rStyle w:val="a6"/>
              </w:rPr>
              <w:t>7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Порядок разработки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_Toc179554525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21</w:t>
            </w:r>
            <w:r w:rsidR="00D81062">
              <w:rPr>
                <w:webHidden/>
              </w:rPr>
              <w:fldChar w:fldCharType="end"/>
            </w:r>
          </w:hyperlink>
        </w:p>
        <w:p w14:paraId="720AF44E" w14:textId="2D1B076A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6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Стадии разработки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_Toc179554526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21</w:t>
            </w:r>
            <w:r w:rsidR="00D81062">
              <w:rPr>
                <w:webHidden/>
              </w:rPr>
              <w:fldChar w:fldCharType="end"/>
            </w:r>
          </w:hyperlink>
        </w:p>
        <w:p w14:paraId="294B5BA8" w14:textId="20D1B9F5" w:rsidR="00D81062" w:rsidRDefault="001117CC">
          <w:pPr>
            <w:pStyle w:val="2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7" w:history="1">
            <w:r w:rsidR="00D81062" w:rsidRPr="009D0B65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Этапы реализации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_Toc179554527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21</w:t>
            </w:r>
            <w:r w:rsidR="00D81062">
              <w:rPr>
                <w:webHidden/>
              </w:rPr>
              <w:fldChar w:fldCharType="end"/>
            </w:r>
          </w:hyperlink>
        </w:p>
        <w:p w14:paraId="4B0817AB" w14:textId="7AC9C7B2" w:rsidR="00D81062" w:rsidRDefault="001117CC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8" w:history="1">
            <w:r w:rsidR="00D81062" w:rsidRPr="009D0B65">
              <w:rPr>
                <w:rStyle w:val="a6"/>
              </w:rPr>
              <w:t>8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документированию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_Toc179554528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23</w:t>
            </w:r>
            <w:r w:rsidR="00D81062">
              <w:rPr>
                <w:webHidden/>
              </w:rPr>
              <w:fldChar w:fldCharType="end"/>
            </w:r>
          </w:hyperlink>
        </w:p>
        <w:p w14:paraId="1080DA95" w14:textId="5476B82D" w:rsidR="00D81062" w:rsidRDefault="001117CC">
          <w:pPr>
            <w:pStyle w:val="1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79554529" w:history="1">
            <w:r w:rsidR="00D81062" w:rsidRPr="009D0B65">
              <w:rPr>
                <w:rStyle w:val="a6"/>
              </w:rPr>
              <w:t>9</w:t>
            </w:r>
            <w:r w:rsidR="00D8106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="00D81062" w:rsidRPr="009D0B65">
              <w:rPr>
                <w:rStyle w:val="a6"/>
              </w:rPr>
              <w:t>Требования к приемо-сдаточным испытаниям</w:t>
            </w:r>
            <w:r w:rsidR="00D81062">
              <w:rPr>
                <w:webHidden/>
              </w:rPr>
              <w:tab/>
            </w:r>
            <w:r w:rsidR="00D81062">
              <w:rPr>
                <w:webHidden/>
              </w:rPr>
              <w:fldChar w:fldCharType="begin"/>
            </w:r>
            <w:r w:rsidR="00D81062">
              <w:rPr>
                <w:webHidden/>
              </w:rPr>
              <w:instrText xml:space="preserve"> PAGEREF _Toc179554529 \h </w:instrText>
            </w:r>
            <w:r w:rsidR="00D81062">
              <w:rPr>
                <w:webHidden/>
              </w:rPr>
            </w:r>
            <w:r w:rsidR="00D81062">
              <w:rPr>
                <w:webHidden/>
              </w:rPr>
              <w:fldChar w:fldCharType="separate"/>
            </w:r>
            <w:r w:rsidR="00D81062">
              <w:rPr>
                <w:webHidden/>
              </w:rPr>
              <w:t>24</w:t>
            </w:r>
            <w:r w:rsidR="00D81062">
              <w:rPr>
                <w:webHidden/>
              </w:rPr>
              <w:fldChar w:fldCharType="end"/>
            </w:r>
          </w:hyperlink>
        </w:p>
        <w:p w14:paraId="3CF0F4E1" w14:textId="3A4E4957" w:rsidR="00442256" w:rsidRPr="0023221D" w:rsidRDefault="00442256" w:rsidP="0023221D">
          <w:r>
            <w:rPr>
              <w:b/>
              <w:bCs/>
            </w:rPr>
            <w:fldChar w:fldCharType="end"/>
          </w:r>
        </w:p>
      </w:sdtContent>
    </w:sdt>
    <w:p w14:paraId="4DB9FE6F" w14:textId="544B907C" w:rsidR="005A4E60" w:rsidRPr="00627BC1" w:rsidRDefault="005A4E60">
      <w:pPr>
        <w:spacing w:before="0" w:after="200" w:line="276" w:lineRule="auto"/>
        <w:ind w:firstLine="0"/>
        <w:contextualSpacing w:val="0"/>
        <w:jc w:val="left"/>
        <w:rPr>
          <w:bCs/>
          <w:noProof/>
        </w:rPr>
      </w:pPr>
      <w:r>
        <w:rPr>
          <w:bCs/>
          <w:noProof/>
        </w:rPr>
        <w:br w:type="page"/>
      </w:r>
    </w:p>
    <w:p w14:paraId="4CEE3E82" w14:textId="5EB40E82" w:rsidR="00303DC8" w:rsidRPr="005E3E2E" w:rsidRDefault="00442256" w:rsidP="005E3E2E">
      <w:pPr>
        <w:pStyle w:val="1"/>
        <w:numPr>
          <w:ilvl w:val="0"/>
          <w:numId w:val="0"/>
        </w:numPr>
        <w:ind w:left="851"/>
        <w:rPr>
          <w:sz w:val="28"/>
        </w:rPr>
      </w:pPr>
      <w:bookmarkStart w:id="0" w:name="_Toc179554495"/>
      <w:r w:rsidRPr="00847108">
        <w:lastRenderedPageBreak/>
        <w:t>Вв</w:t>
      </w:r>
      <w:r w:rsidR="005A4E60" w:rsidRPr="00847108">
        <w:t>едение</w:t>
      </w:r>
      <w:bookmarkEnd w:id="0"/>
    </w:p>
    <w:p w14:paraId="188FAAB6" w14:textId="062D0E6D" w:rsidR="001F7A95" w:rsidRPr="00700C9B" w:rsidRDefault="001F7A95" w:rsidP="009E69AC">
      <w:pPr>
        <w:pStyle w:val="a0"/>
        <w:numPr>
          <w:ilvl w:val="0"/>
          <w:numId w:val="0"/>
        </w:numPr>
        <w:ind w:firstLine="709"/>
      </w:pPr>
      <w:r w:rsidRPr="00700C9B">
        <w:t xml:space="preserve">Данный документ является техническим заданием для </w:t>
      </w:r>
      <w:r w:rsidR="009066AA">
        <w:t>р</w:t>
      </w:r>
      <w:r w:rsidR="007C3C10">
        <w:t>азрабатываем</w:t>
      </w:r>
      <w:r w:rsidR="00BE241C">
        <w:t>ого мобильного приложения «Путеводитель для туристов», он включает в себя</w:t>
      </w:r>
      <w:r w:rsidRPr="00700C9B">
        <w:t>:</w:t>
      </w:r>
    </w:p>
    <w:p w14:paraId="5A94C7F4" w14:textId="0B30C667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о</w:t>
      </w:r>
      <w:r w:rsidR="00E07119" w:rsidRPr="00854463">
        <w:t>сновные сведения</w:t>
      </w:r>
      <w:r w:rsidR="001F7A95" w:rsidRPr="00854463">
        <w:t xml:space="preserve"> о разработке;</w:t>
      </w:r>
    </w:p>
    <w:p w14:paraId="18C7D28E" w14:textId="6B5483C2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а</w:t>
      </w:r>
      <w:r w:rsidR="001F7A95" w:rsidRPr="00854463">
        <w:t>нализ предметной области;</w:t>
      </w:r>
    </w:p>
    <w:p w14:paraId="2C1B5707" w14:textId="381B1E25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т</w:t>
      </w:r>
      <w:r w:rsidR="001F7A95" w:rsidRPr="00854463">
        <w:t xml:space="preserve">ребования к </w:t>
      </w:r>
      <w:r w:rsidR="00BE241C">
        <w:t>разработке</w:t>
      </w:r>
      <w:r w:rsidR="001F7A95" w:rsidRPr="00854463">
        <w:t>.</w:t>
      </w:r>
    </w:p>
    <w:p w14:paraId="2FE66DAD" w14:textId="51C8466F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регламентирует этапы и сроки разработки, результаты этапов разработки</w:t>
      </w:r>
      <w:r w:rsidR="00DC55AB" w:rsidRPr="00854463">
        <w:t>.</w:t>
      </w:r>
    </w:p>
    <w:p w14:paraId="360A6049" w14:textId="77777777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предназначен для:</w:t>
      </w:r>
    </w:p>
    <w:p w14:paraId="471CB393" w14:textId="098F133D" w:rsidR="001F7A95" w:rsidRDefault="005333C7" w:rsidP="00854463">
      <w:pPr>
        <w:pStyle w:val="a0"/>
      </w:pPr>
      <w:r w:rsidRPr="00854463">
        <w:t xml:space="preserve"> р</w:t>
      </w:r>
      <w:r w:rsidR="001F7A95" w:rsidRPr="00854463">
        <w:t>азработчика, который будет</w:t>
      </w:r>
      <w:r w:rsidR="00E07119" w:rsidRPr="00854463">
        <w:t xml:space="preserve"> опираться на доку</w:t>
      </w:r>
      <w:r w:rsidR="009066AA">
        <w:t xml:space="preserve">мент при разработке </w:t>
      </w:r>
      <w:r w:rsidR="00BE241C">
        <w:t>мобильного приложения «Путеводитель для туристов»</w:t>
      </w:r>
      <w:r w:rsidR="001F7A95" w:rsidRPr="00854463">
        <w:t>;</w:t>
      </w:r>
    </w:p>
    <w:p w14:paraId="744151C3" w14:textId="66BA9685" w:rsidR="004E4DCD" w:rsidRPr="00854463" w:rsidRDefault="004E4DCD" w:rsidP="00854463">
      <w:pPr>
        <w:pStyle w:val="a0"/>
      </w:pPr>
      <w:r>
        <w:t>членов приемо-сдаточной комиссии для проверки приложения на соответствие требованиям</w:t>
      </w:r>
      <w:r w:rsidRPr="004E4DCD">
        <w:t>;</w:t>
      </w:r>
    </w:p>
    <w:p w14:paraId="3C9D7807" w14:textId="73E3E425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з</w:t>
      </w:r>
      <w:r w:rsidR="00E07119" w:rsidRPr="00854463">
        <w:t>аказчика, для</w:t>
      </w:r>
      <w:r w:rsidR="001F7A95" w:rsidRPr="00854463">
        <w:t xml:space="preserve"> ознакомления с требованиями </w:t>
      </w:r>
      <w:r w:rsidR="00E07119" w:rsidRPr="00854463">
        <w:t>разработки ИС</w:t>
      </w:r>
      <w:r w:rsidR="001F7A95" w:rsidRPr="00854463">
        <w:t>.</w:t>
      </w:r>
    </w:p>
    <w:p w14:paraId="6187BF85" w14:textId="63BC57EC" w:rsidR="00264DEB" w:rsidRPr="005E3E2E" w:rsidRDefault="00264DEB" w:rsidP="00793A0A">
      <w:pPr>
        <w:pStyle w:val="1"/>
        <w:rPr>
          <w:sz w:val="28"/>
        </w:rPr>
      </w:pPr>
      <w:bookmarkStart w:id="1" w:name="_Toc179554496"/>
      <w:r w:rsidRPr="00847108">
        <w:lastRenderedPageBreak/>
        <w:t>Термины и определения</w:t>
      </w:r>
      <w:bookmarkEnd w:id="1"/>
    </w:p>
    <w:p w14:paraId="39016DB6" w14:textId="0F633A6C" w:rsidR="00D22E9E" w:rsidRDefault="00D22E9E" w:rsidP="00D9149F">
      <w:pPr>
        <w:pStyle w:val="a0"/>
        <w:numPr>
          <w:ilvl w:val="0"/>
          <w:numId w:val="0"/>
        </w:numPr>
        <w:ind w:firstLine="709"/>
      </w:pPr>
      <w:r>
        <w:t>В документе используются следующие</w:t>
      </w:r>
      <w:r w:rsidR="004003DC">
        <w:t xml:space="preserve"> термины и</w:t>
      </w:r>
      <w:r>
        <w:t xml:space="preserve"> определения:</w:t>
      </w:r>
    </w:p>
    <w:p w14:paraId="7D75BB30" w14:textId="5F83CE53" w:rsidR="00E07119" w:rsidRDefault="00BE241C" w:rsidP="00D9149F">
      <w:pPr>
        <w:spacing w:before="0"/>
      </w:pPr>
      <w:r>
        <w:t>Облачное хранилище данны</w:t>
      </w:r>
      <w:r w:rsidRPr="00D9149F">
        <w:t>х</w:t>
      </w:r>
      <w:r w:rsidR="00D9149F" w:rsidRPr="00D9149F">
        <w:t xml:space="preserve"> — </w:t>
      </w:r>
      <w:r w:rsidRPr="00D9149F">
        <w:t>это </w:t>
      </w:r>
      <w:r w:rsidRPr="00D9149F">
        <w:rPr>
          <w:bCs/>
        </w:rPr>
        <w:t>структура распределенных в сети онлайн-серверов, как правило, в виде онлайн-сервиса, предоставляющая пользователям место для хранения их данных</w:t>
      </w:r>
      <w:r w:rsidRPr="00D9149F">
        <w:t>.</w:t>
      </w:r>
    </w:p>
    <w:p w14:paraId="5E8F1C9E" w14:textId="77777777" w:rsidR="00D9149F" w:rsidRPr="00E07119" w:rsidRDefault="00D9149F" w:rsidP="00E07119"/>
    <w:p w14:paraId="3C13C481" w14:textId="64242C9C" w:rsidR="00264DEB" w:rsidRPr="00EC0BD8" w:rsidRDefault="00264DEB" w:rsidP="00264DEB">
      <w:pPr>
        <w:pStyle w:val="1"/>
        <w:rPr>
          <w:sz w:val="28"/>
        </w:rPr>
      </w:pPr>
      <w:bookmarkStart w:id="2" w:name="_Toc179554497"/>
      <w:r w:rsidRPr="00847108">
        <w:lastRenderedPageBreak/>
        <w:t>Перечень сокращений</w:t>
      </w:r>
      <w:bookmarkEnd w:id="2"/>
    </w:p>
    <w:p w14:paraId="44E225C5" w14:textId="32CFBFB3" w:rsidR="00C46BCA" w:rsidRDefault="00D22E9E" w:rsidP="00C46BCA">
      <w:pPr>
        <w:ind w:firstLine="709"/>
      </w:pPr>
      <w:r>
        <w:t>В документе используются следующие сокращения:</w:t>
      </w:r>
    </w:p>
    <w:p w14:paraId="4CFB78D3" w14:textId="65F9B74C" w:rsidR="009F352E" w:rsidRDefault="009F352E" w:rsidP="00854463">
      <w:pPr>
        <w:pStyle w:val="a0"/>
      </w:pPr>
      <w:r>
        <w:t>ОС – операционная система;</w:t>
      </w:r>
    </w:p>
    <w:p w14:paraId="66F9F44A" w14:textId="1FA79BF6" w:rsidR="00C46BCA" w:rsidRDefault="00C46BCA" w:rsidP="00854463">
      <w:pPr>
        <w:pStyle w:val="a0"/>
      </w:pPr>
      <w:r>
        <w:t>ТЗ – техническое задание;</w:t>
      </w:r>
    </w:p>
    <w:p w14:paraId="32BFE89F" w14:textId="2194A23B" w:rsidR="00EC0BD8" w:rsidRDefault="00EC0BD8" w:rsidP="00854463">
      <w:pPr>
        <w:pStyle w:val="a0"/>
      </w:pPr>
      <w:r>
        <w:rPr>
          <w:lang w:val="en-US"/>
        </w:rPr>
        <w:t xml:space="preserve">GUI – </w:t>
      </w:r>
      <w:proofErr w:type="spellStart"/>
      <w:r>
        <w:rPr>
          <w:lang w:val="en-US"/>
        </w:rPr>
        <w:t>графический</w:t>
      </w:r>
      <w:proofErr w:type="spellEnd"/>
      <w:r>
        <w:rPr>
          <w:lang w:val="en-US"/>
        </w:rPr>
        <w:t xml:space="preserve"> </w:t>
      </w:r>
      <w:r>
        <w:t>интерфейс пользователя</w:t>
      </w:r>
      <w:r w:rsidR="00453B5E">
        <w:t>;</w:t>
      </w:r>
    </w:p>
    <w:p w14:paraId="5E206D99" w14:textId="0D5F27DE" w:rsidR="00453B5E" w:rsidRPr="00D22E9E" w:rsidRDefault="00453B5E" w:rsidP="00854463">
      <w:pPr>
        <w:pStyle w:val="a0"/>
      </w:pPr>
      <w:r>
        <w:rPr>
          <w:lang w:val="en-US"/>
        </w:rPr>
        <w:t>IDE</w:t>
      </w:r>
      <w:r>
        <w:t xml:space="preserve"> – э</w:t>
      </w:r>
      <w:r w:rsidRPr="00453B5E">
        <w:t>то программное обеспечение, предназнач</w:t>
      </w:r>
      <w:r>
        <w:t>енное для разработки приложений.</w:t>
      </w:r>
    </w:p>
    <w:p w14:paraId="4D6D1A78" w14:textId="61856703" w:rsidR="00264DEB" w:rsidRPr="00EC0BD8" w:rsidRDefault="00264DEB" w:rsidP="008E0DBE">
      <w:pPr>
        <w:pStyle w:val="1"/>
        <w:rPr>
          <w:sz w:val="28"/>
        </w:rPr>
      </w:pPr>
      <w:bookmarkStart w:id="3" w:name="_Toc179554498"/>
      <w:r w:rsidRPr="00847108">
        <w:lastRenderedPageBreak/>
        <w:t>Основные сведения о разработке</w:t>
      </w:r>
      <w:bookmarkEnd w:id="3"/>
    </w:p>
    <w:p w14:paraId="31DC46F7" w14:textId="046097DF" w:rsidR="00C664CB" w:rsidRDefault="00C664CB" w:rsidP="00C664CB">
      <w:pPr>
        <w:pStyle w:val="2"/>
      </w:pPr>
      <w:bookmarkStart w:id="4" w:name="_Toc179554499"/>
      <w:r w:rsidRPr="00847108">
        <w:t>Наименование</w:t>
      </w:r>
      <w:bookmarkEnd w:id="4"/>
    </w:p>
    <w:p w14:paraId="1C69AFCB" w14:textId="3DCE929D" w:rsidR="00D9149F" w:rsidRPr="00D9149F" w:rsidRDefault="00D9149F" w:rsidP="00D9149F">
      <w:r>
        <w:t>Мобильное приложение «Путеводитель для туристов».</w:t>
      </w:r>
    </w:p>
    <w:p w14:paraId="7BFA029E" w14:textId="2E271ED3" w:rsidR="00C664CB" w:rsidRDefault="00C664CB" w:rsidP="00C664CB">
      <w:pPr>
        <w:pStyle w:val="2"/>
      </w:pPr>
      <w:bookmarkStart w:id="5" w:name="_Toc179554500"/>
      <w:r w:rsidRPr="00847108">
        <w:t>Цель и задачи разработки</w:t>
      </w:r>
      <w:bookmarkEnd w:id="5"/>
    </w:p>
    <w:p w14:paraId="6B54A798" w14:textId="5B84F17A" w:rsidR="00A22819" w:rsidRPr="001065F6" w:rsidRDefault="00A22819" w:rsidP="009E69AC">
      <w:pPr>
        <w:ind w:firstLine="709"/>
        <w:rPr>
          <w:rFonts w:cs="Times New Roman"/>
        </w:rPr>
      </w:pPr>
      <w:r>
        <w:rPr>
          <w:rFonts w:cs="Times New Roman"/>
        </w:rPr>
        <w:t>Целью разработки</w:t>
      </w:r>
      <w:r w:rsidRPr="001065F6">
        <w:rPr>
          <w:rFonts w:cs="Times New Roman"/>
        </w:rPr>
        <w:t xml:space="preserve"> являет</w:t>
      </w:r>
      <w:r>
        <w:rPr>
          <w:rFonts w:cs="Times New Roman"/>
        </w:rPr>
        <w:t>ся</w:t>
      </w:r>
      <w:r w:rsidR="00C46BCA">
        <w:rPr>
          <w:rFonts w:cs="Times New Roman"/>
        </w:rPr>
        <w:t xml:space="preserve"> создание мобильного приложения, предназначенного для планирования путешествий по городам России</w:t>
      </w:r>
      <w:r w:rsidRPr="001065F6">
        <w:rPr>
          <w:rFonts w:cs="Times New Roman"/>
        </w:rPr>
        <w:t>.</w:t>
      </w:r>
    </w:p>
    <w:p w14:paraId="2204269B" w14:textId="71C3EF0C" w:rsidR="00A22819" w:rsidRDefault="00A22819" w:rsidP="00A22819">
      <w:pPr>
        <w:rPr>
          <w:rFonts w:cs="Times New Roman"/>
        </w:rPr>
      </w:pPr>
      <w:r>
        <w:rPr>
          <w:rFonts w:cs="Times New Roman"/>
        </w:rPr>
        <w:t>Задачами разработки являются</w:t>
      </w:r>
      <w:r w:rsidRPr="001065F6">
        <w:rPr>
          <w:rFonts w:cs="Times New Roman"/>
        </w:rPr>
        <w:t>:</w:t>
      </w:r>
    </w:p>
    <w:p w14:paraId="7809364F" w14:textId="0E4401C7" w:rsidR="004003DC" w:rsidRDefault="005333C7" w:rsidP="00854463">
      <w:pPr>
        <w:pStyle w:val="a0"/>
      </w:pPr>
      <w:r>
        <w:t xml:space="preserve"> р</w:t>
      </w:r>
      <w:r w:rsidR="00A22819" w:rsidRPr="001065F6">
        <w:t>а</w:t>
      </w:r>
      <w:r w:rsidR="00377E43">
        <w:t xml:space="preserve">зработать </w:t>
      </w:r>
      <w:r w:rsidR="00C46BCA">
        <w:t>мобильное приложение, соответствующее ТЗ.</w:t>
      </w:r>
    </w:p>
    <w:p w14:paraId="47111E85" w14:textId="7730E5A8" w:rsidR="004E57D8" w:rsidRPr="00EC0BD8" w:rsidRDefault="004E57D8" w:rsidP="004E57D8">
      <w:pPr>
        <w:pStyle w:val="2"/>
        <w:rPr>
          <w:sz w:val="28"/>
        </w:rPr>
      </w:pPr>
      <w:bookmarkStart w:id="6" w:name="_Toc179554501"/>
      <w:r w:rsidRPr="00847108">
        <w:t>Сведения об исполнителе</w:t>
      </w:r>
      <w:bookmarkEnd w:id="6"/>
    </w:p>
    <w:p w14:paraId="5156A565" w14:textId="76D48827" w:rsidR="004E57D8" w:rsidRDefault="004E57D8" w:rsidP="009E69AC">
      <w:pPr>
        <w:ind w:firstLine="709"/>
        <w:rPr>
          <w:rFonts w:cs="Times New Roman"/>
        </w:rPr>
      </w:pPr>
      <w:r w:rsidRPr="001065F6">
        <w:rPr>
          <w:rFonts w:cs="Times New Roman"/>
        </w:rPr>
        <w:t>Исполнител</w:t>
      </w:r>
      <w:r>
        <w:rPr>
          <w:rFonts w:cs="Times New Roman"/>
        </w:rPr>
        <w:t>ем данного проекта</w:t>
      </w:r>
      <w:r w:rsidRPr="001065F6">
        <w:rPr>
          <w:rFonts w:cs="Times New Roman"/>
        </w:rPr>
        <w:t xml:space="preserve"> явл</w:t>
      </w:r>
      <w:r w:rsidR="00DC55AB">
        <w:rPr>
          <w:rFonts w:cs="Times New Roman"/>
        </w:rPr>
        <w:t>яется студент</w:t>
      </w:r>
      <w:r w:rsidR="00C46BCA">
        <w:rPr>
          <w:rFonts w:cs="Times New Roman"/>
        </w:rPr>
        <w:t>ка</w:t>
      </w:r>
      <w:r w:rsidR="00DC55AB">
        <w:rPr>
          <w:rFonts w:cs="Times New Roman"/>
        </w:rPr>
        <w:t xml:space="preserve"> Колледжа </w:t>
      </w:r>
      <w:proofErr w:type="spellStart"/>
      <w:r w:rsidR="00DC55AB">
        <w:rPr>
          <w:rFonts w:cs="Times New Roman"/>
        </w:rPr>
        <w:t>ВятГУ</w:t>
      </w:r>
      <w:proofErr w:type="spellEnd"/>
      <w:r w:rsidR="00DC55AB">
        <w:rPr>
          <w:rFonts w:cs="Times New Roman"/>
        </w:rPr>
        <w:t xml:space="preserve"> ФГБОУ ВО "Вятский государственный университет"</w:t>
      </w:r>
      <w:r w:rsidR="00377E43">
        <w:rPr>
          <w:rFonts w:cs="Times New Roman"/>
        </w:rPr>
        <w:t>, группы ИСПк-</w:t>
      </w:r>
      <w:r w:rsidR="004E4DCD">
        <w:rPr>
          <w:rFonts w:cs="Times New Roman"/>
        </w:rPr>
        <w:t>4</w:t>
      </w:r>
      <w:r w:rsidR="00C46BCA">
        <w:rPr>
          <w:rFonts w:cs="Times New Roman"/>
        </w:rPr>
        <w:t>02</w:t>
      </w:r>
      <w:r w:rsidRPr="001065F6">
        <w:rPr>
          <w:rFonts w:cs="Times New Roman"/>
        </w:rPr>
        <w:t xml:space="preserve">-52-00: </w:t>
      </w:r>
      <w:proofErr w:type="spellStart"/>
      <w:r w:rsidR="00C46BCA">
        <w:rPr>
          <w:rFonts w:cs="Times New Roman"/>
        </w:rPr>
        <w:t>Стародумова</w:t>
      </w:r>
      <w:proofErr w:type="spellEnd"/>
      <w:r w:rsidR="00C46BCA">
        <w:rPr>
          <w:rFonts w:cs="Times New Roman"/>
        </w:rPr>
        <w:t xml:space="preserve"> Анна Андреевна</w:t>
      </w:r>
      <w:r w:rsidRPr="001065F6">
        <w:rPr>
          <w:rFonts w:cs="Times New Roman"/>
        </w:rPr>
        <w:t>.</w:t>
      </w:r>
    </w:p>
    <w:p w14:paraId="5A782814" w14:textId="3963F665" w:rsidR="00213B40" w:rsidRPr="005E3E2E" w:rsidRDefault="00213B40" w:rsidP="00386B58">
      <w:pPr>
        <w:pStyle w:val="2"/>
        <w:rPr>
          <w:sz w:val="28"/>
        </w:rPr>
      </w:pPr>
      <w:bookmarkStart w:id="7" w:name="_Toc179554502"/>
      <w:r w:rsidRPr="00847108">
        <w:t>Сведения о заказчике</w:t>
      </w:r>
      <w:bookmarkEnd w:id="7"/>
    </w:p>
    <w:p w14:paraId="1349F215" w14:textId="77777777" w:rsidR="00280825" w:rsidRDefault="00F7718F" w:rsidP="009E69AC">
      <w:pPr>
        <w:pStyle w:val="afc"/>
        <w:spacing w:before="240" w:beforeAutospacing="0" w:after="0" w:afterAutospacing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Заказчиками текущей работы является</w:t>
      </w:r>
      <w:r w:rsidR="00280825">
        <w:rPr>
          <w:color w:val="000000"/>
        </w:rPr>
        <w:t xml:space="preserve"> коллектив преподавателей</w:t>
      </w:r>
      <w:r>
        <w:rPr>
          <w:color w:val="000000"/>
        </w:rPr>
        <w:t xml:space="preserve"> Колледжа </w:t>
      </w:r>
      <w:proofErr w:type="spellStart"/>
      <w:r>
        <w:rPr>
          <w:color w:val="000000"/>
        </w:rPr>
        <w:t>ВятГУ</w:t>
      </w:r>
      <w:proofErr w:type="spellEnd"/>
      <w:r>
        <w:rPr>
          <w:color w:val="000000"/>
        </w:rPr>
        <w:t xml:space="preserve"> ФГБОУ ВО "Вятский государственный университет"</w:t>
      </w:r>
      <w:r w:rsidR="00280825">
        <w:rPr>
          <w:color w:val="000000"/>
        </w:rPr>
        <w:t>:</w:t>
      </w:r>
    </w:p>
    <w:p w14:paraId="465AD76A" w14:textId="13839CC2" w:rsidR="00F7718F" w:rsidRDefault="004E4DCD" w:rsidP="00280825">
      <w:pPr>
        <w:pStyle w:val="a0"/>
      </w:pPr>
      <w:r>
        <w:t xml:space="preserve">руководитель учебной практики, </w:t>
      </w:r>
      <w:proofErr w:type="spellStart"/>
      <w:r>
        <w:t>Долженкова</w:t>
      </w:r>
      <w:proofErr w:type="spellEnd"/>
      <w:r>
        <w:t xml:space="preserve"> М.Л.</w:t>
      </w:r>
      <w:r w:rsidR="00280825">
        <w:t>;</w:t>
      </w:r>
    </w:p>
    <w:p w14:paraId="37112116" w14:textId="34023596" w:rsidR="00B84945" w:rsidRPr="004E4DCD" w:rsidRDefault="00DE0935" w:rsidP="004E4DCD">
      <w:pPr>
        <w:pStyle w:val="a0"/>
        <w:rPr>
          <w:sz w:val="22"/>
        </w:rPr>
      </w:pPr>
      <w:r>
        <w:t>руководитель образовательной программы</w:t>
      </w:r>
      <w:r w:rsidR="008316B2">
        <w:t xml:space="preserve"> Сергеева Е.Г.</w:t>
      </w:r>
    </w:p>
    <w:p w14:paraId="0BBB9B80" w14:textId="33DC094E" w:rsidR="00AB3FF6" w:rsidRPr="00EC0BD8" w:rsidRDefault="00AB3FF6" w:rsidP="00AB3FF6">
      <w:pPr>
        <w:pStyle w:val="2"/>
        <w:rPr>
          <w:sz w:val="28"/>
        </w:rPr>
      </w:pPr>
      <w:bookmarkStart w:id="8" w:name="_Toc179554503"/>
      <w:r w:rsidRPr="00847108">
        <w:t>Сроки разработки</w:t>
      </w:r>
      <w:bookmarkEnd w:id="8"/>
    </w:p>
    <w:p w14:paraId="0E88239D" w14:textId="66372FFC" w:rsidR="00B84945" w:rsidRPr="00B84945" w:rsidRDefault="00B84945" w:rsidP="009E69AC">
      <w:pPr>
        <w:ind w:firstLine="709"/>
      </w:pPr>
      <w:r w:rsidRPr="00B84945">
        <w:t>Разработка описываемого настоящим документом программного проду</w:t>
      </w:r>
      <w:r>
        <w:t xml:space="preserve">кта </w:t>
      </w:r>
      <w:r w:rsidR="005E6944">
        <w:t>должна быть ос</w:t>
      </w:r>
      <w:r w:rsidR="00DE0935">
        <w:t>уществлена с 0</w:t>
      </w:r>
      <w:r w:rsidR="004E4DCD">
        <w:t>1</w:t>
      </w:r>
      <w:r w:rsidR="00DE0935">
        <w:t>.</w:t>
      </w:r>
      <w:r w:rsidR="004E4DCD">
        <w:t>10</w:t>
      </w:r>
      <w:r w:rsidR="00DE0935">
        <w:t>.202</w:t>
      </w:r>
      <w:r w:rsidR="004E4DCD">
        <w:t>4</w:t>
      </w:r>
      <w:r w:rsidR="00DE0935">
        <w:t xml:space="preserve"> по </w:t>
      </w:r>
      <w:r w:rsidR="004E4DCD">
        <w:t>01</w:t>
      </w:r>
      <w:r w:rsidR="005E6944">
        <w:t>.12</w:t>
      </w:r>
      <w:r>
        <w:t>.202</w:t>
      </w:r>
      <w:r w:rsidR="004E4DCD">
        <w:t>4</w:t>
      </w:r>
      <w:r>
        <w:t>.</w:t>
      </w:r>
      <w:r w:rsidRPr="00B84945">
        <w:t xml:space="preserve"> </w:t>
      </w:r>
    </w:p>
    <w:p w14:paraId="60B4AB2C" w14:textId="27D0A1E3" w:rsidR="00D46CBD" w:rsidRPr="00EC0BD8" w:rsidRDefault="00D46CBD" w:rsidP="00D46CBD">
      <w:pPr>
        <w:pStyle w:val="2"/>
        <w:rPr>
          <w:sz w:val="28"/>
        </w:rPr>
      </w:pPr>
      <w:bookmarkStart w:id="9" w:name="_Toc179554504"/>
      <w:r w:rsidRPr="00847108">
        <w:t>Назначение разработки</w:t>
      </w:r>
      <w:bookmarkEnd w:id="9"/>
    </w:p>
    <w:p w14:paraId="38DDF054" w14:textId="6E64CEAD" w:rsidR="004051D4" w:rsidRDefault="00C46BCA" w:rsidP="004051D4">
      <w:pPr>
        <w:ind w:firstLine="709"/>
      </w:pPr>
      <w:r>
        <w:t xml:space="preserve">Мобильное приложение «Путеводитель для туристов» предназначено для легкого планирования путешествий по городам России. Пользователь сможет самостоятельно строить маршрут своего путешествия на каждый день пребывания в выбранном городе. </w:t>
      </w:r>
    </w:p>
    <w:p w14:paraId="09DF57DC" w14:textId="4EAF5F0A" w:rsidR="00D46CBD" w:rsidRPr="00D46CBD" w:rsidRDefault="00D46CBD" w:rsidP="009E69AC">
      <w:pPr>
        <w:ind w:firstLine="709"/>
      </w:pPr>
    </w:p>
    <w:p w14:paraId="2C83DBD7" w14:textId="3635E71C" w:rsidR="00264DEB" w:rsidRDefault="00264DEB" w:rsidP="00264DEB">
      <w:pPr>
        <w:pStyle w:val="1"/>
      </w:pPr>
      <w:bookmarkStart w:id="10" w:name="_Toc179554505"/>
      <w:r w:rsidRPr="00847108">
        <w:lastRenderedPageBreak/>
        <w:t>Описание предметной области</w:t>
      </w:r>
      <w:bookmarkEnd w:id="10"/>
    </w:p>
    <w:p w14:paraId="3C8BD8FD" w14:textId="1788CA8F" w:rsidR="007A7F8B" w:rsidRPr="00C54788" w:rsidRDefault="0007560D" w:rsidP="007A7F8B">
      <w:r>
        <w:t>«Путеводитель для туристов» - мобильное приложение, позволяющее туристам самостоятельно продумывать маршруты путешествий, но облегчая этот процесс. Приложение самостоятельно подбирает интересные места в выбранном городе, которые можно посетить, также строит маршруты между выбранными местами. Есть возможность также строить индивидуальные маршруты на каждый день путешествия в выбранный город.</w:t>
      </w:r>
    </w:p>
    <w:p w14:paraId="2D2D8D67" w14:textId="0F9BCE34" w:rsidR="009569F6" w:rsidRPr="001117CC" w:rsidRDefault="001117CC" w:rsidP="009569F6">
      <w:pPr>
        <w:pStyle w:val="2"/>
        <w:jc w:val="left"/>
      </w:pPr>
      <w:proofErr w:type="spellStart"/>
      <w:r w:rsidRPr="001117CC">
        <w:t>Sygic</w:t>
      </w:r>
      <w:proofErr w:type="spellEnd"/>
      <w:r w:rsidRPr="001117CC">
        <w:t xml:space="preserve"> </w:t>
      </w:r>
      <w:proofErr w:type="spellStart"/>
      <w:r w:rsidRPr="001117CC">
        <w:t>Travel</w:t>
      </w:r>
      <w:proofErr w:type="spellEnd"/>
    </w:p>
    <w:p w14:paraId="42126BBA" w14:textId="7CD05779" w:rsidR="001117CC" w:rsidRDefault="001117CC" w:rsidP="001117CC">
      <w:proofErr w:type="spellStart"/>
      <w:r w:rsidRPr="001117CC">
        <w:t>Sygic</w:t>
      </w:r>
      <w:proofErr w:type="spellEnd"/>
      <w:r w:rsidRPr="001117CC">
        <w:t xml:space="preserve"> </w:t>
      </w:r>
      <w:proofErr w:type="spellStart"/>
      <w:r w:rsidRPr="001117CC">
        <w:t>travel</w:t>
      </w:r>
      <w:proofErr w:type="spellEnd"/>
      <w:r w:rsidRPr="001117CC">
        <w:t xml:space="preserve"> – </w:t>
      </w:r>
      <w:r>
        <w:t>мобильное приложен</w:t>
      </w:r>
      <w:r w:rsidR="004721CC">
        <w:t xml:space="preserve">ия для планирования путешествий. </w:t>
      </w:r>
      <w:r w:rsidR="00D17567">
        <w:t>Отлично подойдет для</w:t>
      </w:r>
      <w:r w:rsidR="004721CC">
        <w:t xml:space="preserve"> пользователей, которым необходимо запланировать маршрут своего путешествия до мельчайших деталей.</w:t>
      </w:r>
    </w:p>
    <w:p w14:paraId="4AE1FACD" w14:textId="41A61826" w:rsidR="00D17567" w:rsidRDefault="00D17567" w:rsidP="001117CC">
      <w:r>
        <w:t xml:space="preserve">Ссылка на скачивание: </w:t>
      </w:r>
      <w:hyperlink r:id="rId11" w:history="1">
        <w:r w:rsidRPr="00D17567">
          <w:rPr>
            <w:rStyle w:val="a6"/>
          </w:rPr>
          <w:t>https://apkpure.net/ru/tripomatic-planner-maps/com.tripomatic</w:t>
        </w:r>
      </w:hyperlink>
    </w:p>
    <w:p w14:paraId="69480877" w14:textId="77777777" w:rsidR="00926126" w:rsidRDefault="00926126" w:rsidP="00926126">
      <w:pPr>
        <w:keepNext/>
        <w:jc w:val="center"/>
      </w:pPr>
      <w:r>
        <w:rPr>
          <w:noProof/>
        </w:rPr>
        <w:drawing>
          <wp:inline distT="0" distB="0" distL="0" distR="0" wp14:anchorId="33EFD363" wp14:editId="10D739F5">
            <wp:extent cx="1851660" cy="41151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6611" cy="41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2230" w14:textId="18095663" w:rsidR="004721CC" w:rsidRDefault="00926126" w:rsidP="00926126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446BA">
        <w:rPr>
          <w:noProof/>
        </w:rPr>
        <w:t>1</w:t>
      </w:r>
      <w:r>
        <w:fldChar w:fldCharType="end"/>
      </w:r>
      <w:r>
        <w:t xml:space="preserve"> </w:t>
      </w:r>
      <w:r w:rsidR="00D17567">
        <w:t>–</w:t>
      </w:r>
      <w:r>
        <w:t xml:space="preserve"> </w:t>
      </w:r>
      <w:r w:rsidR="00D17567">
        <w:t>Интерфейс приложения</w:t>
      </w:r>
    </w:p>
    <w:p w14:paraId="5FB8AD6C" w14:textId="43E44B47" w:rsidR="00D17567" w:rsidRDefault="00D17567" w:rsidP="00D17567">
      <w:r>
        <w:t>Преимущества:</w:t>
      </w:r>
    </w:p>
    <w:p w14:paraId="19E7BA9A" w14:textId="77777777" w:rsidR="00D17567" w:rsidRPr="00D17567" w:rsidRDefault="00D17567" w:rsidP="00D17567">
      <w:r>
        <w:t xml:space="preserve">- </w:t>
      </w:r>
      <w:r w:rsidRPr="00D17567">
        <w:t>интуитивно понятный, простой интерфейс;</w:t>
      </w:r>
    </w:p>
    <w:p w14:paraId="69EE6183" w14:textId="77777777" w:rsidR="00D17567" w:rsidRPr="00D17567" w:rsidRDefault="00D17567" w:rsidP="00D17567">
      <w:r w:rsidRPr="00D17567">
        <w:t>- можно посмотреть прогноз погоды на дни поездки;</w:t>
      </w:r>
    </w:p>
    <w:p w14:paraId="791FC7F0" w14:textId="77777777" w:rsidR="00D17567" w:rsidRPr="00D17567" w:rsidRDefault="00D17567" w:rsidP="00D17567">
      <w:r w:rsidRPr="00D17567">
        <w:lastRenderedPageBreak/>
        <w:t>- большое количество категорий отбора мест (достопримечательности, покупки, рестораны, жилье, спорт и т.д.);</w:t>
      </w:r>
    </w:p>
    <w:p w14:paraId="53462ADD" w14:textId="1A2B3323" w:rsidR="00D17567" w:rsidRDefault="00D17567" w:rsidP="00D17567">
      <w:r w:rsidRPr="00D17567">
        <w:t xml:space="preserve">- можно ставить планы на </w:t>
      </w:r>
      <w:r>
        <w:t xml:space="preserve">каждый </w:t>
      </w:r>
      <w:r w:rsidRPr="00D17567">
        <w:t>конк</w:t>
      </w:r>
      <w:r w:rsidR="00AA7999">
        <w:t>ретный день своего путешествия.</w:t>
      </w:r>
    </w:p>
    <w:p w14:paraId="0AD7F6FE" w14:textId="17ACC343" w:rsidR="00AA7999" w:rsidRDefault="00AA7999" w:rsidP="00D17567">
      <w:r>
        <w:t>Недостатки:</w:t>
      </w:r>
    </w:p>
    <w:p w14:paraId="6D75273D" w14:textId="77777777" w:rsidR="00AA7999" w:rsidRPr="00AA7999" w:rsidRDefault="00AA7999" w:rsidP="00AA7999">
      <w:r w:rsidRPr="00AA7999">
        <w:t>- нельзя расставлять места по порядку в своем порядке (выстраивается автоматически оптимальный маршрут);</w:t>
      </w:r>
    </w:p>
    <w:p w14:paraId="426F434D" w14:textId="77777777" w:rsidR="00AA7999" w:rsidRPr="00AA7999" w:rsidRDefault="00AA7999" w:rsidP="00AA7999">
      <w:r w:rsidRPr="00AA7999">
        <w:t>- нельзя добавлять пользовательские места;</w:t>
      </w:r>
    </w:p>
    <w:p w14:paraId="4175A96E" w14:textId="77777777" w:rsidR="00AA7999" w:rsidRPr="00AA7999" w:rsidRDefault="00AA7999" w:rsidP="00AA7999">
      <w:r w:rsidRPr="00AA7999">
        <w:t>- для того, чтобы прочитать описание места, необходимо покупать премиум-подписку;</w:t>
      </w:r>
    </w:p>
    <w:p w14:paraId="59F1AD3D" w14:textId="77777777" w:rsidR="00AA7999" w:rsidRPr="00AA7999" w:rsidRDefault="00AA7999" w:rsidP="00AA7999">
      <w:r w:rsidRPr="00AA7999">
        <w:t>- нельзя посмотреть места, добавленные в поездку списком, только на карте;</w:t>
      </w:r>
    </w:p>
    <w:p w14:paraId="278FD38E" w14:textId="77777777" w:rsidR="00AA7999" w:rsidRPr="00AA7999" w:rsidRDefault="00AA7999" w:rsidP="00AA7999">
      <w:r w:rsidRPr="00AA7999">
        <w:t>- рестораны не показывают средний чек;</w:t>
      </w:r>
    </w:p>
    <w:p w14:paraId="53B3B29F" w14:textId="77777777" w:rsidR="00AA7999" w:rsidRPr="00AA7999" w:rsidRDefault="00AA7999" w:rsidP="00AA7999">
      <w:r w:rsidRPr="00AA7999">
        <w:t>- приложение не полностью переведено на русский язык.</w:t>
      </w:r>
    </w:p>
    <w:p w14:paraId="0655766C" w14:textId="77777777" w:rsidR="00AA7999" w:rsidRPr="00D17567" w:rsidRDefault="00AA7999" w:rsidP="00D17567"/>
    <w:p w14:paraId="1BF93EA0" w14:textId="2828C3C1" w:rsidR="00D17567" w:rsidRPr="00D17567" w:rsidRDefault="00D17567" w:rsidP="00D17567"/>
    <w:p w14:paraId="678BE60E" w14:textId="6161C79A" w:rsidR="00A856ED" w:rsidRDefault="00AA7999" w:rsidP="00A856ED">
      <w:pPr>
        <w:pStyle w:val="2"/>
        <w:jc w:val="left"/>
        <w:rPr>
          <w:lang w:val="en-US"/>
        </w:rPr>
      </w:pPr>
      <w:proofErr w:type="spellStart"/>
      <w:r>
        <w:rPr>
          <w:lang w:val="en-US"/>
        </w:rPr>
        <w:t>Izi.Travel</w:t>
      </w:r>
      <w:proofErr w:type="spellEnd"/>
    </w:p>
    <w:p w14:paraId="7BF42CA6" w14:textId="13E840F9" w:rsidR="00AA7999" w:rsidRDefault="00AA7999" w:rsidP="00AA7999">
      <w:proofErr w:type="spellStart"/>
      <w:r>
        <w:rPr>
          <w:lang w:val="en-US"/>
        </w:rPr>
        <w:t>Izi</w:t>
      </w:r>
      <w:proofErr w:type="spellEnd"/>
      <w:r>
        <w:t>.</w:t>
      </w:r>
      <w:r>
        <w:rPr>
          <w:lang w:val="en-US"/>
        </w:rPr>
        <w:t>Travel</w:t>
      </w:r>
      <w:r w:rsidRPr="00AA7999">
        <w:t xml:space="preserve"> </w:t>
      </w:r>
      <w:r>
        <w:t>–</w:t>
      </w:r>
      <w:r w:rsidRPr="00AA7999">
        <w:t xml:space="preserve"> </w:t>
      </w:r>
      <w:r>
        <w:t xml:space="preserve">это </w:t>
      </w:r>
      <w:r w:rsidRPr="00AA7999">
        <w:t xml:space="preserve">приложение для самостоятельного изучения города: оно пригодится как в путешествии, так и для прогулок по знакомым местам в своём городе. Izi.travel — это большая библиотека </w:t>
      </w:r>
      <w:proofErr w:type="spellStart"/>
      <w:r w:rsidRPr="00AA7999">
        <w:t>аудиоэкскурсий</w:t>
      </w:r>
      <w:proofErr w:type="spellEnd"/>
      <w:r w:rsidRPr="00AA7999">
        <w:t xml:space="preserve"> по памятникам, музеям, соборам, арт-объектам. В нём собрано 15 000 аудиогидов по многим городам мира. В том числе по Москве, Санкт-Петербургу, Сочи, Краснодару, Перми, Таганрогу и городам «Золотого кольца».</w:t>
      </w:r>
    </w:p>
    <w:p w14:paraId="1EC6B4FD" w14:textId="77777777" w:rsidR="00AA7999" w:rsidRPr="00AA7999" w:rsidRDefault="00AA7999" w:rsidP="00AA7999">
      <w:r w:rsidRPr="00AA7999">
        <w:t xml:space="preserve">В Izi.travel есть возможность скачать аудиогиды на телефон, чтобы </w:t>
      </w:r>
      <w:proofErr w:type="spellStart"/>
      <w:r w:rsidRPr="00AA7999">
        <w:t>cэкономить</w:t>
      </w:r>
      <w:proofErr w:type="spellEnd"/>
      <w:r w:rsidRPr="00AA7999">
        <w:t xml:space="preserve"> трафик в роуминге.</w:t>
      </w:r>
    </w:p>
    <w:p w14:paraId="481A19AA" w14:textId="77777777" w:rsidR="00AA7999" w:rsidRPr="00AA7999" w:rsidRDefault="00AA7999" w:rsidP="00AA7999">
      <w:r w:rsidRPr="00AA7999">
        <w:t>Также у приложения есть развлекательная функция — короткие викторины для проверки знаний.</w:t>
      </w:r>
    </w:p>
    <w:p w14:paraId="2A8C7347" w14:textId="77777777" w:rsidR="00441539" w:rsidRDefault="00441539" w:rsidP="004415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A1AEC5" wp14:editId="3CE6A1E5">
            <wp:extent cx="1955165" cy="4345141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9859" cy="43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49C7" w14:textId="7FC4CC7F" w:rsidR="00AA7999" w:rsidRDefault="00441539" w:rsidP="00441539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446BA">
        <w:rPr>
          <w:noProof/>
        </w:rPr>
        <w:t>2</w:t>
      </w:r>
      <w:r>
        <w:fldChar w:fldCharType="end"/>
      </w:r>
      <w:r>
        <w:t xml:space="preserve"> – Интерфейс приложения «</w:t>
      </w:r>
      <w:proofErr w:type="spellStart"/>
      <w:r>
        <w:rPr>
          <w:lang w:val="en-US"/>
        </w:rPr>
        <w:t>Izi</w:t>
      </w:r>
      <w:proofErr w:type="spellEnd"/>
      <w:r w:rsidRPr="00441539">
        <w:t>.</w:t>
      </w:r>
      <w:r>
        <w:rPr>
          <w:lang w:val="en-US"/>
        </w:rPr>
        <w:t>Travel</w:t>
      </w:r>
      <w:r>
        <w:t>»</w:t>
      </w:r>
    </w:p>
    <w:p w14:paraId="3BE63174" w14:textId="786C72C9" w:rsidR="00441539" w:rsidRDefault="00441539" w:rsidP="00441539">
      <w:r>
        <w:t>Преимущества:</w:t>
      </w:r>
    </w:p>
    <w:p w14:paraId="0BDF840F" w14:textId="6BCC1038" w:rsidR="00441539" w:rsidRDefault="00441539" w:rsidP="00441539">
      <w:r>
        <w:t>- выбор из большого количества маршрутов;</w:t>
      </w:r>
    </w:p>
    <w:p w14:paraId="04632D43" w14:textId="4088F7F7" w:rsidR="00441539" w:rsidRDefault="00441539" w:rsidP="00441539">
      <w:r>
        <w:t xml:space="preserve">- главная особенность приложения – наличие большого количества </w:t>
      </w:r>
      <w:proofErr w:type="spellStart"/>
      <w:r>
        <w:t>аудиоэкскурсий</w:t>
      </w:r>
      <w:proofErr w:type="spellEnd"/>
      <w:r>
        <w:t>;</w:t>
      </w:r>
    </w:p>
    <w:p w14:paraId="51A1A021" w14:textId="772C3C9D" w:rsidR="00441539" w:rsidRDefault="00441539" w:rsidP="00441539">
      <w:r>
        <w:t>- маршруты и аудио можно скачать;</w:t>
      </w:r>
    </w:p>
    <w:p w14:paraId="44B08441" w14:textId="42CE8622" w:rsidR="006A33BF" w:rsidRDefault="006A33BF" w:rsidP="00441539">
      <w:r>
        <w:t>- есть возможность посмотреть историю;</w:t>
      </w:r>
    </w:p>
    <w:p w14:paraId="07FCA776" w14:textId="0C6010AB" w:rsidR="006A33BF" w:rsidRPr="006A33BF" w:rsidRDefault="006A33BF" w:rsidP="00441539">
      <w:r>
        <w:t xml:space="preserve">- есть функция </w:t>
      </w:r>
      <w:r>
        <w:rPr>
          <w:lang w:val="en-US"/>
        </w:rPr>
        <w:t>QR</w:t>
      </w:r>
      <w:r w:rsidRPr="006A33BF">
        <w:t xml:space="preserve"> </w:t>
      </w:r>
      <w:r>
        <w:t>сканера для проигрывания аудиогида внутри музеев, храмов и т.д.</w:t>
      </w:r>
    </w:p>
    <w:p w14:paraId="619DA0BC" w14:textId="7F51FA52" w:rsidR="00441539" w:rsidRDefault="006A33BF" w:rsidP="00441539">
      <w:r>
        <w:t>Недостатки:</w:t>
      </w:r>
    </w:p>
    <w:p w14:paraId="72494110" w14:textId="3589C3A5" w:rsidR="006A33BF" w:rsidRDefault="006A33BF" w:rsidP="00441539">
      <w:r>
        <w:t>- в маршрутах нельзя добавить пользовательские места, а также места, где можно перекусить;</w:t>
      </w:r>
    </w:p>
    <w:p w14:paraId="06FD1135" w14:textId="3C538E1B" w:rsidR="006A33BF" w:rsidRDefault="006A33BF" w:rsidP="00441539">
      <w:r>
        <w:t>- не все маршруты бесплатные;</w:t>
      </w:r>
    </w:p>
    <w:p w14:paraId="690BF575" w14:textId="0AD47C73" w:rsidR="00AE2493" w:rsidRPr="00AA7999" w:rsidRDefault="006A33BF" w:rsidP="00AE2493">
      <w:r>
        <w:t>- не все аудиогиды на русском языке.</w:t>
      </w:r>
    </w:p>
    <w:p w14:paraId="0B79752F" w14:textId="55BE0A0A" w:rsidR="00F7718F" w:rsidRDefault="006A33BF" w:rsidP="00F7718F">
      <w:pPr>
        <w:pStyle w:val="2"/>
        <w:rPr>
          <w:lang w:val="en-US"/>
        </w:rPr>
      </w:pPr>
      <w:proofErr w:type="spellStart"/>
      <w:r>
        <w:rPr>
          <w:lang w:val="en-US"/>
        </w:rPr>
        <w:t>Tripadvisor</w:t>
      </w:r>
      <w:proofErr w:type="spellEnd"/>
    </w:p>
    <w:p w14:paraId="72E17ECD" w14:textId="3500B052" w:rsidR="00AE2493" w:rsidRPr="00AE2493" w:rsidRDefault="00AE2493" w:rsidP="00AE2493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rPr>
          <w:color w:val="292236"/>
          <w:szCs w:val="27"/>
        </w:rPr>
      </w:pPr>
      <w:r>
        <w:rPr>
          <w:color w:val="292236"/>
          <w:szCs w:val="27"/>
        </w:rPr>
        <w:t>С</w:t>
      </w:r>
      <w:r w:rsidRPr="00AE2493">
        <w:rPr>
          <w:color w:val="292236"/>
          <w:szCs w:val="27"/>
        </w:rPr>
        <w:t xml:space="preserve"> помощью </w:t>
      </w:r>
      <w:r>
        <w:rPr>
          <w:color w:val="292236"/>
          <w:szCs w:val="27"/>
        </w:rPr>
        <w:t xml:space="preserve">этого приложения </w:t>
      </w:r>
      <w:r w:rsidRPr="00AE2493">
        <w:rPr>
          <w:color w:val="292236"/>
          <w:szCs w:val="27"/>
        </w:rPr>
        <w:t xml:space="preserve">можно выбрать отели, рестораны и достопримечательности, основываясь на отзывах других путешественников. Приложение составляет рейтинг мест, исходя </w:t>
      </w:r>
      <w:r w:rsidRPr="00AE2493">
        <w:rPr>
          <w:color w:val="292236"/>
          <w:szCs w:val="27"/>
        </w:rPr>
        <w:lastRenderedPageBreak/>
        <w:t>из оценок туристов, а вы можете почитать, кому что понравилось, сравнить цены и выбрать подходящий вариант.</w:t>
      </w:r>
    </w:p>
    <w:p w14:paraId="4FCA6400" w14:textId="77777777" w:rsidR="00AE2493" w:rsidRDefault="00AE2493" w:rsidP="00AE2493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rPr>
          <w:color w:val="292236"/>
          <w:szCs w:val="27"/>
        </w:rPr>
      </w:pPr>
      <w:r w:rsidRPr="00AE2493">
        <w:rPr>
          <w:color w:val="292236"/>
          <w:szCs w:val="27"/>
        </w:rPr>
        <w:t xml:space="preserve">Также пользователи составляют собственные списки: какие достопримечательности точно стоит посетить, какие экскурсии выбрать, в каких кафе готовят лучший кофе, а в каких — отличная итальянская кухня. Ещё с помощью </w:t>
      </w:r>
      <w:proofErr w:type="spellStart"/>
      <w:r w:rsidRPr="00AE2493">
        <w:rPr>
          <w:color w:val="292236"/>
          <w:szCs w:val="27"/>
        </w:rPr>
        <w:t>Tripadvisor</w:t>
      </w:r>
      <w:proofErr w:type="spellEnd"/>
      <w:r w:rsidRPr="00AE2493">
        <w:rPr>
          <w:color w:val="292236"/>
          <w:szCs w:val="27"/>
        </w:rPr>
        <w:t xml:space="preserve"> можно покупать билеты на автобусы или поезда, в музеи, театры и на концерты. Также бронировать номера в отелях или столики в ресторанах.</w:t>
      </w:r>
    </w:p>
    <w:p w14:paraId="5A1922B0" w14:textId="77777777" w:rsidR="00BE17B5" w:rsidRDefault="00BE17B5" w:rsidP="00BE17B5">
      <w:pPr>
        <w:pStyle w:val="paragraph"/>
        <w:keepNext/>
        <w:shd w:val="clear" w:color="auto" w:fill="FFFFFF"/>
        <w:spacing w:before="0" w:beforeAutospacing="0" w:after="0" w:afterAutospacing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B04EB09" wp14:editId="4230521B">
            <wp:extent cx="2282968" cy="50736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5131" cy="507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9EB6" w14:textId="71E9EC5E" w:rsidR="00BE17B5" w:rsidRPr="009727A3" w:rsidRDefault="00BE17B5" w:rsidP="00BE17B5">
      <w:pPr>
        <w:pStyle w:val="a9"/>
        <w:rPr>
          <w:rFonts w:cs="Times New Roman"/>
          <w:color w:val="292236"/>
          <w:szCs w:val="27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446BA">
        <w:rPr>
          <w:noProof/>
        </w:rPr>
        <w:t>3</w:t>
      </w:r>
      <w:r>
        <w:fldChar w:fldCharType="end"/>
      </w:r>
      <w:r>
        <w:t xml:space="preserve"> – Интерфейс приложения </w:t>
      </w:r>
      <w:proofErr w:type="spellStart"/>
      <w:r>
        <w:rPr>
          <w:lang w:val="en-US"/>
        </w:rPr>
        <w:t>Tripadvisor</w:t>
      </w:r>
      <w:proofErr w:type="spellEnd"/>
    </w:p>
    <w:p w14:paraId="2237AB98" w14:textId="1CF024CD" w:rsidR="00AE2493" w:rsidRDefault="00AE2493" w:rsidP="00AE2493">
      <w:r>
        <w:t xml:space="preserve">Преимущества: </w:t>
      </w:r>
    </w:p>
    <w:p w14:paraId="76790CE2" w14:textId="4EBF337F" w:rsidR="00AE2493" w:rsidRDefault="00AE2493" w:rsidP="00AE2493">
      <w:r>
        <w:t>- можно планировать каждый день поездки;</w:t>
      </w:r>
    </w:p>
    <w:p w14:paraId="43C09920" w14:textId="44539E51" w:rsidR="00AE2493" w:rsidRDefault="00AE2493" w:rsidP="00AE2493">
      <w:r>
        <w:t>- подробная информация о каждом месте маршрута;</w:t>
      </w:r>
    </w:p>
    <w:p w14:paraId="7E56003A" w14:textId="7EBBF428" w:rsidR="00AE2493" w:rsidRDefault="00AE2493" w:rsidP="00AE2493">
      <w:r>
        <w:t>- большой выбор мест по категориям: «Развлечения», «Проживание», «Еда».</w:t>
      </w:r>
    </w:p>
    <w:p w14:paraId="24EAAD89" w14:textId="39499F81" w:rsidR="00AE2493" w:rsidRDefault="00AE2493" w:rsidP="00AE2493">
      <w:r>
        <w:t>Недостатки:</w:t>
      </w:r>
    </w:p>
    <w:p w14:paraId="5A102ADF" w14:textId="30427611" w:rsidR="00AE2493" w:rsidRDefault="00AE2493" w:rsidP="00AE2493">
      <w:r>
        <w:t>- для полноценной работы приложения требуется непрерывное подключение к сети;</w:t>
      </w:r>
    </w:p>
    <w:p w14:paraId="5878E051" w14:textId="3791E513" w:rsidR="00AE2493" w:rsidRDefault="00AE2493" w:rsidP="00AE2493">
      <w:r>
        <w:lastRenderedPageBreak/>
        <w:t>- неточная информация по ценам;</w:t>
      </w:r>
    </w:p>
    <w:p w14:paraId="730DE10B" w14:textId="0D728B48" w:rsidR="00AE2493" w:rsidRDefault="00AE2493" w:rsidP="00AE2493">
      <w:r>
        <w:t>- публикуются только положительные отзывы;</w:t>
      </w:r>
    </w:p>
    <w:p w14:paraId="3E02CC7A" w14:textId="0C6B2A62" w:rsidR="00BE17B5" w:rsidRDefault="00BE17B5" w:rsidP="00AE2493">
      <w:r>
        <w:t>- маршрут не строится на карте, показываются только выбранные пользователем места.</w:t>
      </w:r>
    </w:p>
    <w:p w14:paraId="767F51D0" w14:textId="714596C9" w:rsidR="00AE2493" w:rsidRPr="00AE2493" w:rsidRDefault="00424254" w:rsidP="00AE2493">
      <w:r>
        <w:t>Таким образом, рассмотрев все аналоги, были выявлены следующие преимущества: возможность планирования каждого дня поездки, большое количество предлагаемых пользователю мест и интуитивно понятный интерфейс. Недостатки, которые были замечены при рассмотрении аналогов – это: не полная поддержка русского языка, нельзя добавлять пользовательские места. При разработке собственного приложения необходимо учесть преимущества и недостатки приведенных аналогов.</w:t>
      </w:r>
      <w:bookmarkStart w:id="11" w:name="_GoBack"/>
      <w:bookmarkEnd w:id="11"/>
    </w:p>
    <w:p w14:paraId="2E41F71E" w14:textId="5BD4BBF7" w:rsidR="00264DEB" w:rsidRPr="00EC0BD8" w:rsidRDefault="00264DEB" w:rsidP="00264DEB">
      <w:pPr>
        <w:pStyle w:val="1"/>
        <w:rPr>
          <w:sz w:val="28"/>
        </w:rPr>
      </w:pPr>
      <w:bookmarkStart w:id="12" w:name="_Toc179554509"/>
      <w:r w:rsidRPr="00847108">
        <w:lastRenderedPageBreak/>
        <w:t>Требования к результатам разработки</w:t>
      </w:r>
      <w:bookmarkEnd w:id="12"/>
    </w:p>
    <w:p w14:paraId="567CBFC1" w14:textId="112B7E48" w:rsidR="001C1616" w:rsidRPr="00EC0BD8" w:rsidRDefault="00DD7856" w:rsidP="001C1616">
      <w:pPr>
        <w:pStyle w:val="2"/>
        <w:rPr>
          <w:sz w:val="28"/>
        </w:rPr>
      </w:pPr>
      <w:bookmarkStart w:id="13" w:name="_Toc179554510"/>
      <w:r w:rsidRPr="00847108">
        <w:t>Требования к пользовательскому интерфейсу</w:t>
      </w:r>
      <w:bookmarkEnd w:id="13"/>
    </w:p>
    <w:p w14:paraId="7C693794" w14:textId="648A6DAF" w:rsidR="00DD7856" w:rsidRDefault="00DD7856" w:rsidP="009E69AC">
      <w:pPr>
        <w:ind w:firstLine="709"/>
      </w:pPr>
      <w:r>
        <w:t xml:space="preserve">На рисунке </w:t>
      </w:r>
      <w:r w:rsidR="00280825">
        <w:t>4</w:t>
      </w:r>
      <w:r>
        <w:t xml:space="preserve"> представлен прото</w:t>
      </w:r>
      <w:r w:rsidR="00891338">
        <w:t xml:space="preserve">тип экранной формы </w:t>
      </w:r>
      <w:r w:rsidR="009727A3">
        <w:t>начальной</w:t>
      </w:r>
      <w:r w:rsidR="00891338">
        <w:t xml:space="preserve"> </w:t>
      </w:r>
      <w:r w:rsidR="00EC116E">
        <w:t>страницы приложения</w:t>
      </w:r>
      <w:r w:rsidR="00891338">
        <w:t>.</w:t>
      </w:r>
    </w:p>
    <w:p w14:paraId="7AD52DFA" w14:textId="78C0AB21" w:rsidR="00891338" w:rsidRDefault="009727A3" w:rsidP="009727A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2720E1F" wp14:editId="587FFFC7">
            <wp:extent cx="3465674" cy="342900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006" t="15156" r="33954" b="19686"/>
                    <a:stretch/>
                  </pic:blipFill>
                  <pic:spPr bwMode="auto">
                    <a:xfrm>
                      <a:off x="0" y="0"/>
                      <a:ext cx="3474719" cy="343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62332" w14:textId="3FFABA1F" w:rsidR="00DD7856" w:rsidRDefault="00891338" w:rsidP="00891338">
      <w:pPr>
        <w:pStyle w:val="a9"/>
      </w:pPr>
      <w:r>
        <w:t xml:space="preserve">Рисунок </w:t>
      </w:r>
      <w:r w:rsidR="00BE241C">
        <w:rPr>
          <w:noProof/>
        </w:rPr>
        <w:fldChar w:fldCharType="begin"/>
      </w:r>
      <w:r w:rsidR="00BE241C">
        <w:rPr>
          <w:noProof/>
        </w:rPr>
        <w:instrText xml:space="preserve"> SEQ Рисунок \* ARABIC </w:instrText>
      </w:r>
      <w:r w:rsidR="00BE241C">
        <w:rPr>
          <w:noProof/>
        </w:rPr>
        <w:fldChar w:fldCharType="separate"/>
      </w:r>
      <w:r w:rsidR="00E446BA">
        <w:rPr>
          <w:noProof/>
        </w:rPr>
        <w:t>4</w:t>
      </w:r>
      <w:r w:rsidR="00BE241C">
        <w:rPr>
          <w:noProof/>
        </w:rPr>
        <w:fldChar w:fldCharType="end"/>
      </w:r>
      <w:r>
        <w:t xml:space="preserve"> – прототип эк</w:t>
      </w:r>
      <w:r w:rsidR="00EC116E">
        <w:t xml:space="preserve">ранной формы </w:t>
      </w:r>
      <w:r w:rsidR="009727A3">
        <w:t>начальной страницы</w:t>
      </w:r>
      <w:r w:rsidR="00EC116E">
        <w:t xml:space="preserve"> приложения</w:t>
      </w:r>
    </w:p>
    <w:p w14:paraId="34D5CC0D" w14:textId="3CCDF9C6" w:rsidR="00DD7856" w:rsidRDefault="00854463" w:rsidP="00AA664B">
      <w:pPr>
        <w:ind w:firstLine="709"/>
      </w:pPr>
      <w:r>
        <w:t>На прототипе присутствуют</w:t>
      </w:r>
      <w:r w:rsidR="00DD7856">
        <w:t>:</w:t>
      </w:r>
    </w:p>
    <w:p w14:paraId="0E34E986" w14:textId="3109EE15" w:rsidR="009727A3" w:rsidRPr="009727A3" w:rsidRDefault="009727A3" w:rsidP="00AA664B">
      <w:pPr>
        <w:ind w:firstLine="709"/>
      </w:pPr>
      <w:r w:rsidRPr="009727A3">
        <w:t xml:space="preserve">- </w:t>
      </w:r>
      <w:r>
        <w:t>текст «Давайте начнем путешествие!», «Пожалуйста, выберите город»;</w:t>
      </w:r>
    </w:p>
    <w:p w14:paraId="10C31467" w14:textId="3B1D5F7A" w:rsidR="009727A3" w:rsidRDefault="009727A3" w:rsidP="00AA664B">
      <w:pPr>
        <w:ind w:firstLine="709"/>
      </w:pPr>
      <w:r>
        <w:t>- выпадающий список городов;</w:t>
      </w:r>
    </w:p>
    <w:p w14:paraId="26F25E6E" w14:textId="661D5439" w:rsidR="009727A3" w:rsidRPr="009727A3" w:rsidRDefault="009727A3" w:rsidP="00AA664B">
      <w:pPr>
        <w:ind w:firstLine="709"/>
      </w:pPr>
      <w:r>
        <w:t>- кнопка «Далее», для перехода к следующей странице</w:t>
      </w:r>
      <w:r w:rsidRPr="009727A3">
        <w:t>;</w:t>
      </w:r>
    </w:p>
    <w:p w14:paraId="1D1C7610" w14:textId="32BE22A5" w:rsidR="00DD7856" w:rsidRDefault="00DD7856" w:rsidP="009E69AC">
      <w:pPr>
        <w:ind w:firstLine="709"/>
      </w:pPr>
      <w:r>
        <w:t xml:space="preserve">На рисунке </w:t>
      </w:r>
      <w:r w:rsidR="00280825">
        <w:t>5</w:t>
      </w:r>
      <w:r>
        <w:t xml:space="preserve"> представлен прото</w:t>
      </w:r>
      <w:r w:rsidR="00891338">
        <w:t>тип экранной</w:t>
      </w:r>
      <w:r w:rsidR="009727A3">
        <w:t xml:space="preserve"> формы страницы «Интересные места</w:t>
      </w:r>
      <w:r w:rsidR="00891338">
        <w:t>».</w:t>
      </w:r>
    </w:p>
    <w:p w14:paraId="67E9F650" w14:textId="5B5A320E" w:rsidR="00DD7856" w:rsidRDefault="00DA7A6F" w:rsidP="0089133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3F349B" wp14:editId="4D13D3F2">
            <wp:extent cx="4845390" cy="3721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515" t="20558" r="23763" b="14285"/>
                    <a:stretch/>
                  </pic:blipFill>
                  <pic:spPr bwMode="auto">
                    <a:xfrm>
                      <a:off x="0" y="0"/>
                      <a:ext cx="4852435" cy="372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B453D" w14:textId="5B9E26A9" w:rsidR="00DD7856" w:rsidRDefault="00280825" w:rsidP="00DD7856">
      <w:pPr>
        <w:pStyle w:val="a9"/>
      </w:pPr>
      <w:r>
        <w:t>Рисунок 5</w:t>
      </w:r>
      <w:r w:rsidR="00DD7856">
        <w:t xml:space="preserve"> – прото</w:t>
      </w:r>
      <w:r w:rsidR="00891338">
        <w:t>тип экранной</w:t>
      </w:r>
      <w:r w:rsidR="00E37049">
        <w:t xml:space="preserve"> формы страницы </w:t>
      </w:r>
      <w:r w:rsidR="00DA7A6F">
        <w:t>«Возможные для посещения места</w:t>
      </w:r>
      <w:r w:rsidR="00891338">
        <w:t>»</w:t>
      </w:r>
    </w:p>
    <w:p w14:paraId="00BBF767" w14:textId="1F5A0A22" w:rsidR="00DD7856" w:rsidRDefault="006E45C2" w:rsidP="009E69AC">
      <w:pPr>
        <w:ind w:firstLine="709"/>
      </w:pPr>
      <w:r>
        <w:t>На прототипе присутствуют</w:t>
      </w:r>
      <w:r w:rsidR="00DD7856">
        <w:t>:</w:t>
      </w:r>
    </w:p>
    <w:p w14:paraId="6BA76188" w14:textId="7210AFCC" w:rsidR="00891338" w:rsidRDefault="00DA7A6F" w:rsidP="00891338">
      <w:pPr>
        <w:pStyle w:val="a0"/>
      </w:pPr>
      <w:r>
        <w:t>кнопка открытия карты со всеми местами из списка «Возможные для посещения места»</w:t>
      </w:r>
      <w:r w:rsidR="00891338" w:rsidRPr="006E45C2">
        <w:t>;</w:t>
      </w:r>
    </w:p>
    <w:p w14:paraId="05351787" w14:textId="248C41B4" w:rsidR="00DA7A6F" w:rsidRDefault="00DA7A6F" w:rsidP="00891338">
      <w:pPr>
        <w:pStyle w:val="a0"/>
      </w:pPr>
      <w:r>
        <w:t>кнопка со счетчиком, открывающая списки «Хочу посетить» и «Не интересует»;</w:t>
      </w:r>
    </w:p>
    <w:p w14:paraId="38657D68" w14:textId="53DC5C6C" w:rsidR="00DA7A6F" w:rsidRDefault="00DA7A6F" w:rsidP="00891338">
      <w:pPr>
        <w:pStyle w:val="a0"/>
      </w:pPr>
      <w:r>
        <w:t>место, возможное для посещения (текст);</w:t>
      </w:r>
    </w:p>
    <w:p w14:paraId="693F0BC0" w14:textId="0BD95D3E" w:rsidR="00DA7A6F" w:rsidRDefault="00DA7A6F" w:rsidP="00891338">
      <w:pPr>
        <w:pStyle w:val="a0"/>
      </w:pPr>
      <w:r>
        <w:t>описание места, возможного для посещения;</w:t>
      </w:r>
    </w:p>
    <w:p w14:paraId="32B2AE66" w14:textId="2CDAD35D" w:rsidR="00DA7A6F" w:rsidRDefault="00DA7A6F" w:rsidP="00891338">
      <w:pPr>
        <w:pStyle w:val="a0"/>
      </w:pPr>
      <w:r>
        <w:t>фото места, возможного для посещения;</w:t>
      </w:r>
    </w:p>
    <w:p w14:paraId="0BF868E2" w14:textId="085613B7" w:rsidR="00DA7A6F" w:rsidRDefault="00DA7A6F" w:rsidP="00891338">
      <w:pPr>
        <w:pStyle w:val="a0"/>
      </w:pPr>
      <w:r>
        <w:t>текст «Интересные места для города …»;</w:t>
      </w:r>
    </w:p>
    <w:p w14:paraId="3B60B6EA" w14:textId="6A43FF91" w:rsidR="00DA7A6F" w:rsidRDefault="00DA7A6F" w:rsidP="00891338">
      <w:pPr>
        <w:pStyle w:val="a0"/>
      </w:pPr>
      <w:r>
        <w:t>кнопка «Хочу посетить», добавляющая место в список «Хочу посетить»;</w:t>
      </w:r>
    </w:p>
    <w:p w14:paraId="2E0BC239" w14:textId="2B057189" w:rsidR="00DA7A6F" w:rsidRDefault="00DA7A6F" w:rsidP="00891338">
      <w:pPr>
        <w:pStyle w:val="a0"/>
      </w:pPr>
      <w:r>
        <w:t>кнопка «Не интересует», добавляющая место в список «Не интересует»;</w:t>
      </w:r>
    </w:p>
    <w:p w14:paraId="679DC7C3" w14:textId="7561E154" w:rsidR="00DA7A6F" w:rsidRDefault="00DA7A6F" w:rsidP="00891338">
      <w:pPr>
        <w:pStyle w:val="a0"/>
      </w:pPr>
      <w:r>
        <w:t xml:space="preserve">кнопка «Узнать больше», открывающая </w:t>
      </w:r>
      <w:r w:rsidR="00EE5BAB">
        <w:t>ссылку с подробной информацией о месте;</w:t>
      </w:r>
    </w:p>
    <w:p w14:paraId="470E3C0A" w14:textId="6E53C8DE" w:rsidR="00EE5BAB" w:rsidRPr="006E45C2" w:rsidRDefault="00EE5BAB" w:rsidP="00891338">
      <w:pPr>
        <w:pStyle w:val="a0"/>
      </w:pPr>
      <w:r>
        <w:t>кнопка «Далее», для перехода к следующей странице.</w:t>
      </w:r>
    </w:p>
    <w:p w14:paraId="41603F6D" w14:textId="2D3B9DE6" w:rsidR="007A17C1" w:rsidRDefault="00280825" w:rsidP="009E69AC">
      <w:pPr>
        <w:pStyle w:val="a0"/>
        <w:numPr>
          <w:ilvl w:val="0"/>
          <w:numId w:val="0"/>
        </w:numPr>
        <w:ind w:firstLine="709"/>
      </w:pPr>
      <w:r>
        <w:t>На рисунке 6</w:t>
      </w:r>
      <w:r w:rsidR="007A17C1">
        <w:t xml:space="preserve"> представлен прототип</w:t>
      </w:r>
      <w:r w:rsidR="00891338">
        <w:t xml:space="preserve"> </w:t>
      </w:r>
      <w:r w:rsidR="006D496E">
        <w:t>экранной формы страницы «Карта</w:t>
      </w:r>
      <w:r w:rsidR="00157C1A">
        <w:t>»</w:t>
      </w:r>
      <w:r w:rsidR="00891338">
        <w:t>.</w:t>
      </w:r>
    </w:p>
    <w:p w14:paraId="7FB91DF8" w14:textId="3BCBA207" w:rsidR="007A17C1" w:rsidRDefault="006D496E" w:rsidP="00891338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0E13B020" wp14:editId="7BD90176">
            <wp:extent cx="3956050" cy="3137557"/>
            <wp:effectExtent l="0" t="0" r="635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616" t="14633" r="30916" b="21255"/>
                    <a:stretch/>
                  </pic:blipFill>
                  <pic:spPr bwMode="auto">
                    <a:xfrm>
                      <a:off x="0" y="0"/>
                      <a:ext cx="3964103" cy="314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B5DA2" w14:textId="31B609AC" w:rsidR="007A17C1" w:rsidRDefault="00280825" w:rsidP="007A17C1">
      <w:pPr>
        <w:pStyle w:val="a9"/>
      </w:pPr>
      <w:r>
        <w:t>Рисунок 6</w:t>
      </w:r>
      <w:r w:rsidR="007A17C1">
        <w:t xml:space="preserve"> – прототип</w:t>
      </w:r>
      <w:r w:rsidR="00891338">
        <w:t xml:space="preserve"> </w:t>
      </w:r>
      <w:r w:rsidR="006D496E">
        <w:t>экранной формы страницы «Карта</w:t>
      </w:r>
      <w:r w:rsidR="00157C1A">
        <w:t>»</w:t>
      </w:r>
    </w:p>
    <w:p w14:paraId="6F64FE2A" w14:textId="77777777" w:rsidR="007A17C1" w:rsidRDefault="007A17C1" w:rsidP="009E69AC">
      <w:pPr>
        <w:ind w:firstLine="709"/>
      </w:pPr>
      <w:r>
        <w:t>На прототипе присутствуют:</w:t>
      </w:r>
    </w:p>
    <w:p w14:paraId="2F2671CA" w14:textId="54D5B0F5" w:rsidR="00157C1A" w:rsidRDefault="006D496E" w:rsidP="00157C1A">
      <w:pPr>
        <w:pStyle w:val="a0"/>
      </w:pPr>
      <w:r>
        <w:t>кнопка перехода на предыдущую страницу</w:t>
      </w:r>
      <w:r w:rsidR="00157C1A" w:rsidRPr="006E45C2">
        <w:t>;</w:t>
      </w:r>
    </w:p>
    <w:p w14:paraId="24F28185" w14:textId="5D3398FD" w:rsidR="006D496E" w:rsidRDefault="006D496E" w:rsidP="00157C1A">
      <w:pPr>
        <w:pStyle w:val="a0"/>
      </w:pPr>
      <w:r>
        <w:t>Текст «Выбранных мест: (количество мест в списке «Хочу посетить»)»;</w:t>
      </w:r>
    </w:p>
    <w:p w14:paraId="2BE722ED" w14:textId="08941D1C" w:rsidR="006D496E" w:rsidRDefault="006D496E" w:rsidP="00157C1A">
      <w:pPr>
        <w:pStyle w:val="a0"/>
      </w:pPr>
      <w:r>
        <w:t>Текст «Вы всегда можете изменить этот список»;</w:t>
      </w:r>
    </w:p>
    <w:p w14:paraId="4688C902" w14:textId="34FAA3C8" w:rsidR="006D496E" w:rsidRPr="006E45C2" w:rsidRDefault="006D496E" w:rsidP="00157C1A">
      <w:pPr>
        <w:pStyle w:val="a0"/>
      </w:pPr>
      <w:r>
        <w:t>Карта с местами из списка «Хочу посетить»;</w:t>
      </w:r>
    </w:p>
    <w:p w14:paraId="78EDBC0E" w14:textId="4F7CAD93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 xml:space="preserve">На рисунке 7 представлен прототип экранной формы </w:t>
      </w:r>
      <w:r w:rsidR="0008012F">
        <w:t>списков «Хочу посетить» и «Не интересует»</w:t>
      </w:r>
      <w:r>
        <w:t>.</w:t>
      </w:r>
    </w:p>
    <w:p w14:paraId="085D81B0" w14:textId="01094851" w:rsidR="009F6EBD" w:rsidRDefault="0008012F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C280BB6" wp14:editId="3B04682D">
            <wp:extent cx="4275323" cy="2216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458" t="36411" r="28173" b="21777"/>
                    <a:stretch/>
                  </pic:blipFill>
                  <pic:spPr bwMode="auto">
                    <a:xfrm>
                      <a:off x="0" y="0"/>
                      <a:ext cx="4282846" cy="222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8D5F3" w14:textId="2E2BD285" w:rsidR="00157C1A" w:rsidRDefault="009F6EBD" w:rsidP="009F6EBD">
      <w:pPr>
        <w:pStyle w:val="a9"/>
      </w:pPr>
      <w:r>
        <w:t>Рисунок 7 – пр</w:t>
      </w:r>
      <w:r w:rsidR="0008012F">
        <w:t>ототип экранной формы списков «Хочу посетить» и «Не интересует»</w:t>
      </w:r>
    </w:p>
    <w:p w14:paraId="7069CCF6" w14:textId="3578FEC3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прототипе присутствуют:</w:t>
      </w:r>
    </w:p>
    <w:p w14:paraId="7DD24199" w14:textId="476C3594" w:rsidR="00157C1A" w:rsidRDefault="0008012F" w:rsidP="00157C1A">
      <w:pPr>
        <w:pStyle w:val="a0"/>
      </w:pPr>
      <w:r>
        <w:lastRenderedPageBreak/>
        <w:t>кнопка «Удалить из списка</w:t>
      </w:r>
      <w:r w:rsidR="00157C1A">
        <w:t>»</w:t>
      </w:r>
      <w:r>
        <w:t xml:space="preserve"> у каждого места</w:t>
      </w:r>
      <w:r w:rsidR="00157C1A">
        <w:t>;</w:t>
      </w:r>
    </w:p>
    <w:p w14:paraId="2EA3C4EB" w14:textId="02E2E488" w:rsidR="0008012F" w:rsidRDefault="0008012F" w:rsidP="00157C1A">
      <w:pPr>
        <w:pStyle w:val="a0"/>
      </w:pPr>
      <w:r>
        <w:t>кнопка «Закрыть форму»;</w:t>
      </w:r>
    </w:p>
    <w:p w14:paraId="41B975A4" w14:textId="79DA6658" w:rsidR="0008012F" w:rsidRDefault="0008012F" w:rsidP="00157C1A">
      <w:pPr>
        <w:pStyle w:val="a0"/>
      </w:pPr>
      <w:r>
        <w:t>список мест «Хочу посетить»;</w:t>
      </w:r>
    </w:p>
    <w:p w14:paraId="4A95381A" w14:textId="47BAE003" w:rsidR="0008012F" w:rsidRDefault="0008012F" w:rsidP="00157C1A">
      <w:pPr>
        <w:pStyle w:val="a0"/>
      </w:pPr>
      <w:r>
        <w:t>список мест «Не интересует».</w:t>
      </w:r>
    </w:p>
    <w:p w14:paraId="12319B0B" w14:textId="463DB85E" w:rsidR="009F6EBD" w:rsidRDefault="009F6EBD" w:rsidP="009E69AC">
      <w:pPr>
        <w:pStyle w:val="a0"/>
        <w:numPr>
          <w:ilvl w:val="0"/>
          <w:numId w:val="0"/>
        </w:numPr>
        <w:ind w:firstLine="709"/>
      </w:pPr>
      <w:r>
        <w:t>На рисунке 8 представлен прототип экранной формы страницы</w:t>
      </w:r>
      <w:r w:rsidR="00351769">
        <w:t xml:space="preserve"> выбора дат</w:t>
      </w:r>
      <w:r>
        <w:t>.</w:t>
      </w:r>
    </w:p>
    <w:p w14:paraId="19C1AE6A" w14:textId="630E825F" w:rsidR="009F6EBD" w:rsidRDefault="0008012F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EAC5226" wp14:editId="6C75998F">
            <wp:extent cx="4588551" cy="3632200"/>
            <wp:effectExtent l="0" t="0" r="254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932" t="14634" r="35522" b="19861"/>
                    <a:stretch/>
                  </pic:blipFill>
                  <pic:spPr bwMode="auto">
                    <a:xfrm>
                      <a:off x="0" y="0"/>
                      <a:ext cx="4596988" cy="363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5AD76" w14:textId="725E6B1B" w:rsidR="009F6EBD" w:rsidRDefault="009F6EBD" w:rsidP="009F6EBD">
      <w:pPr>
        <w:pStyle w:val="a9"/>
      </w:pPr>
      <w:r>
        <w:t xml:space="preserve">Рисунок 8 – прототип экранной формы страницы </w:t>
      </w:r>
      <w:r w:rsidR="00351769">
        <w:t>выбора дат</w:t>
      </w:r>
    </w:p>
    <w:p w14:paraId="3F24AABA" w14:textId="1BB65432" w:rsidR="009F6EBD" w:rsidRDefault="009F6EBD" w:rsidP="009E69AC">
      <w:pPr>
        <w:ind w:firstLine="709"/>
      </w:pPr>
      <w:r>
        <w:t>На прототипе присутствуют:</w:t>
      </w:r>
    </w:p>
    <w:p w14:paraId="3CC8C1EE" w14:textId="4CB4D498" w:rsidR="009F6EBD" w:rsidRDefault="00351769" w:rsidP="009F6EBD">
      <w:pPr>
        <w:pStyle w:val="a0"/>
      </w:pPr>
      <w:r>
        <w:t>кнопка перехода к предыдущей странице</w:t>
      </w:r>
      <w:r w:rsidR="009F6EBD">
        <w:t>;</w:t>
      </w:r>
    </w:p>
    <w:p w14:paraId="504CAD13" w14:textId="12700354" w:rsidR="00351769" w:rsidRDefault="00351769" w:rsidP="009F6EBD">
      <w:pPr>
        <w:pStyle w:val="a0"/>
      </w:pPr>
      <w:r>
        <w:t>кнопка «Открыть календарь»;</w:t>
      </w:r>
    </w:p>
    <w:p w14:paraId="742A363F" w14:textId="1EF42FD8" w:rsidR="00351769" w:rsidRDefault="00351769" w:rsidP="009F6EBD">
      <w:pPr>
        <w:pStyle w:val="a0"/>
      </w:pPr>
      <w:r>
        <w:t>Кнопка для перехода к следующей странице.</w:t>
      </w:r>
    </w:p>
    <w:p w14:paraId="5ADC39BD" w14:textId="7445CC60" w:rsidR="003B78C1" w:rsidRDefault="003B78C1" w:rsidP="003B78C1">
      <w:pPr>
        <w:ind w:firstLine="709"/>
      </w:pPr>
      <w:r>
        <w:t xml:space="preserve">На рисунке 9 представлен прототип экранной формы </w:t>
      </w:r>
      <w:r w:rsidR="00DB503C">
        <w:t>страницы редактирования дней</w:t>
      </w:r>
      <w:r>
        <w:t>.</w:t>
      </w:r>
    </w:p>
    <w:p w14:paraId="7A4C38FA" w14:textId="4B80534C" w:rsidR="003B78C1" w:rsidRDefault="00DB503C" w:rsidP="003B78C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085DEF" wp14:editId="48949612">
            <wp:extent cx="4641800" cy="3460750"/>
            <wp:effectExtent l="0" t="0" r="698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515" t="20906" r="21803" b="13241"/>
                    <a:stretch/>
                  </pic:blipFill>
                  <pic:spPr bwMode="auto">
                    <a:xfrm>
                      <a:off x="0" y="0"/>
                      <a:ext cx="4648989" cy="346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9437" w14:textId="69988273" w:rsidR="003B78C1" w:rsidRDefault="003B78C1" w:rsidP="003B78C1">
      <w:pPr>
        <w:pStyle w:val="a9"/>
      </w:pPr>
      <w:r>
        <w:t xml:space="preserve">Рисунок 9 – прототип </w:t>
      </w:r>
      <w:r w:rsidR="00A0068E">
        <w:t>экранной формы страницы редактирования дней</w:t>
      </w:r>
    </w:p>
    <w:p w14:paraId="25B198DF" w14:textId="2B430DAE" w:rsidR="003B78C1" w:rsidRDefault="003B78C1" w:rsidP="003B78C1">
      <w:pPr>
        <w:ind w:firstLine="709"/>
      </w:pPr>
      <w:r>
        <w:t>На прототипе присутствуют:</w:t>
      </w:r>
    </w:p>
    <w:p w14:paraId="4670A59A" w14:textId="2B2CBF2E" w:rsidR="003B78C1" w:rsidRDefault="00DB503C" w:rsidP="003B78C1">
      <w:pPr>
        <w:pStyle w:val="a0"/>
      </w:pPr>
      <w:r>
        <w:t>Кнопка перехода к предыдущей странице</w:t>
      </w:r>
      <w:r w:rsidR="003B78C1">
        <w:t>;</w:t>
      </w:r>
    </w:p>
    <w:p w14:paraId="6EAF20CC" w14:textId="740AE953" w:rsidR="00DB503C" w:rsidRDefault="00DB503C" w:rsidP="003B78C1">
      <w:pPr>
        <w:pStyle w:val="a0"/>
      </w:pPr>
      <w:r>
        <w:t>Кнопки с датами дней для переключения между днями;</w:t>
      </w:r>
    </w:p>
    <w:p w14:paraId="038DDAAE" w14:textId="657114BD" w:rsidR="00DB503C" w:rsidRDefault="00DB503C" w:rsidP="003B78C1">
      <w:pPr>
        <w:pStyle w:val="a0"/>
      </w:pPr>
      <w:r>
        <w:t>Места, добавленные пользователем из списка «Хочу посетить»;</w:t>
      </w:r>
    </w:p>
    <w:p w14:paraId="250FAD1E" w14:textId="4741792C" w:rsidR="00DB503C" w:rsidRDefault="00DB503C" w:rsidP="003B78C1">
      <w:pPr>
        <w:pStyle w:val="a0"/>
      </w:pPr>
      <w:r>
        <w:t>Кнопка «Добавить место»;</w:t>
      </w:r>
    </w:p>
    <w:p w14:paraId="002FDD17" w14:textId="5217DB86" w:rsidR="00DB503C" w:rsidRDefault="00DB503C" w:rsidP="003B78C1">
      <w:pPr>
        <w:pStyle w:val="a0"/>
      </w:pPr>
      <w:r>
        <w:t>Кнопка «Удалить место»;</w:t>
      </w:r>
    </w:p>
    <w:p w14:paraId="3D88263C" w14:textId="1F4D806A" w:rsidR="00C51102" w:rsidRDefault="00C51102" w:rsidP="003B78C1">
      <w:pPr>
        <w:pStyle w:val="a0"/>
      </w:pPr>
      <w:r>
        <w:t>Кнопка открытия формы меню;</w:t>
      </w:r>
    </w:p>
    <w:p w14:paraId="7101188D" w14:textId="784D78B8" w:rsidR="00DB503C" w:rsidRDefault="00DB503C" w:rsidP="003B78C1">
      <w:pPr>
        <w:pStyle w:val="a0"/>
      </w:pPr>
      <w:r>
        <w:t>Карта, строящая маршруты между местами в соответствии с порядком, выбранным пользователем.</w:t>
      </w:r>
    </w:p>
    <w:p w14:paraId="5E9E8ABD" w14:textId="4433D20A" w:rsidR="003B78C1" w:rsidRDefault="003B78C1" w:rsidP="003B78C1">
      <w:pPr>
        <w:ind w:firstLine="709"/>
      </w:pPr>
      <w:r>
        <w:t>На рисунке 10 представлен прототип экранной формы</w:t>
      </w:r>
      <w:r w:rsidR="00A0068E">
        <w:t xml:space="preserve"> меню</w:t>
      </w:r>
      <w:r>
        <w:t>.</w:t>
      </w:r>
    </w:p>
    <w:p w14:paraId="22AD3BCE" w14:textId="02A29D0B" w:rsidR="003B78C1" w:rsidRDefault="00A0068E" w:rsidP="003B78C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6F616D" wp14:editId="2F8E6975">
            <wp:extent cx="3740014" cy="34353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003" t="21428" r="31112" b="21603"/>
                    <a:stretch/>
                  </pic:blipFill>
                  <pic:spPr bwMode="auto">
                    <a:xfrm>
                      <a:off x="0" y="0"/>
                      <a:ext cx="3749628" cy="344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05A0E" w14:textId="465EAB29" w:rsidR="003B78C1" w:rsidRDefault="003B78C1" w:rsidP="003B78C1">
      <w:pPr>
        <w:pStyle w:val="a9"/>
      </w:pPr>
      <w:r>
        <w:t>Рисунок 10 – прототип</w:t>
      </w:r>
      <w:r w:rsidR="00A0068E">
        <w:t xml:space="preserve"> экранной формы меню</w:t>
      </w:r>
    </w:p>
    <w:p w14:paraId="22721B95" w14:textId="1C91A023" w:rsidR="003B78C1" w:rsidRDefault="003B78C1" w:rsidP="003B78C1">
      <w:r>
        <w:t>На прототипе присутствуют:</w:t>
      </w:r>
    </w:p>
    <w:p w14:paraId="73D42F3C" w14:textId="40801CF0" w:rsidR="003B78C1" w:rsidRDefault="00A0068E" w:rsidP="003B78C1">
      <w:pPr>
        <w:pStyle w:val="a0"/>
      </w:pPr>
      <w:r>
        <w:t>Кнопка «Закрыть форму меню»</w:t>
      </w:r>
      <w:r w:rsidR="003B78C1">
        <w:t>;</w:t>
      </w:r>
    </w:p>
    <w:p w14:paraId="0DE2FE87" w14:textId="4472757A" w:rsidR="00A0068E" w:rsidRDefault="00A0068E" w:rsidP="003B78C1">
      <w:pPr>
        <w:pStyle w:val="a0"/>
      </w:pPr>
      <w:r>
        <w:t>Кнопка «Мои путешествия»;</w:t>
      </w:r>
    </w:p>
    <w:p w14:paraId="248604CA" w14:textId="7DDE2AD0" w:rsidR="00A0068E" w:rsidRDefault="00A0068E" w:rsidP="003B78C1">
      <w:pPr>
        <w:pStyle w:val="a0"/>
      </w:pPr>
      <w:r>
        <w:t>Кнопка «Сохранить текущее путешествие»;</w:t>
      </w:r>
    </w:p>
    <w:p w14:paraId="74D3D6A3" w14:textId="07A7CC6F" w:rsidR="00A0068E" w:rsidRDefault="00A0068E" w:rsidP="003B78C1">
      <w:pPr>
        <w:pStyle w:val="a0"/>
      </w:pPr>
      <w:r>
        <w:t>Кнопка «Новое путешествие».</w:t>
      </w:r>
    </w:p>
    <w:p w14:paraId="0D903C3C" w14:textId="1212EE5F" w:rsidR="003B78C1" w:rsidRDefault="003B78C1" w:rsidP="003B78C1">
      <w:pPr>
        <w:ind w:firstLine="709"/>
      </w:pPr>
      <w:r>
        <w:t xml:space="preserve">На рисунке 11 представлен прототип экранной формы </w:t>
      </w:r>
      <w:r w:rsidR="00D969AF">
        <w:t>страницы «Мои путешествия»</w:t>
      </w:r>
      <w:r>
        <w:t>.</w:t>
      </w:r>
    </w:p>
    <w:p w14:paraId="23CF5D58" w14:textId="65635C15" w:rsidR="003B78C1" w:rsidRDefault="00D969AF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D08A0A" wp14:editId="50946CBE">
            <wp:extent cx="3349225" cy="291465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71" t="15680" r="25527" b="16550"/>
                    <a:stretch/>
                  </pic:blipFill>
                  <pic:spPr bwMode="auto">
                    <a:xfrm>
                      <a:off x="0" y="0"/>
                      <a:ext cx="3355835" cy="292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BABBC" w14:textId="5817B43A" w:rsidR="003B78C1" w:rsidRDefault="003B78C1" w:rsidP="003B78C1">
      <w:pPr>
        <w:pStyle w:val="a9"/>
      </w:pPr>
      <w:r>
        <w:t xml:space="preserve">Рисунок 11 – прототип экранной формы </w:t>
      </w:r>
      <w:r w:rsidR="00D969AF">
        <w:t>страницы «Мои путешествия»</w:t>
      </w:r>
    </w:p>
    <w:p w14:paraId="41024E61" w14:textId="77777777" w:rsidR="003B78C1" w:rsidRDefault="003B78C1" w:rsidP="003B78C1">
      <w:r>
        <w:lastRenderedPageBreak/>
        <w:t>На прототипе присутствуют:</w:t>
      </w:r>
    </w:p>
    <w:p w14:paraId="1085BB1B" w14:textId="567EC97F" w:rsidR="003B78C1" w:rsidRDefault="00D969AF" w:rsidP="003B78C1">
      <w:pPr>
        <w:pStyle w:val="a0"/>
      </w:pPr>
      <w:r>
        <w:t>Кнопки для перехода к странице редактирования дней определенного путешествия;</w:t>
      </w:r>
    </w:p>
    <w:p w14:paraId="45A86166" w14:textId="5034D7F1" w:rsidR="003B78C1" w:rsidRDefault="00D969AF" w:rsidP="00D969AF">
      <w:pPr>
        <w:pStyle w:val="a0"/>
      </w:pPr>
      <w:r>
        <w:t>Кнопка «Добавить новое путешествие».</w:t>
      </w:r>
    </w:p>
    <w:p w14:paraId="17BE20DA" w14:textId="1418736C" w:rsidR="00E446BA" w:rsidRDefault="00E446BA" w:rsidP="00E446BA">
      <w:pPr>
        <w:pStyle w:val="a0"/>
        <w:numPr>
          <w:ilvl w:val="0"/>
          <w:numId w:val="0"/>
        </w:numPr>
        <w:ind w:left="851"/>
      </w:pPr>
      <w:r>
        <w:t>На рисунке 12</w:t>
      </w:r>
      <w:r>
        <w:t xml:space="preserve"> представлен прототип экранной формы </w:t>
      </w:r>
      <w:r>
        <w:t>«Добавить место».</w:t>
      </w:r>
    </w:p>
    <w:p w14:paraId="073F0A00" w14:textId="77777777" w:rsidR="00E446BA" w:rsidRDefault="00E446BA" w:rsidP="00E446BA">
      <w:pPr>
        <w:pStyle w:val="a0"/>
        <w:keepNext/>
        <w:numPr>
          <w:ilvl w:val="0"/>
          <w:numId w:val="0"/>
        </w:numPr>
        <w:ind w:left="851"/>
        <w:jc w:val="center"/>
      </w:pPr>
      <w:r>
        <w:rPr>
          <w:noProof/>
        </w:rPr>
        <w:drawing>
          <wp:inline distT="0" distB="0" distL="0" distR="0" wp14:anchorId="5CA47918" wp14:editId="5870A768">
            <wp:extent cx="4325633" cy="2292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538" t="21952" r="23469" b="27177"/>
                    <a:stretch/>
                  </pic:blipFill>
                  <pic:spPr bwMode="auto">
                    <a:xfrm>
                      <a:off x="0" y="0"/>
                      <a:ext cx="4329372" cy="229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1DA6A" w14:textId="112571C0" w:rsidR="00D969AF" w:rsidRDefault="00E446BA" w:rsidP="00E446BA">
      <w:pPr>
        <w:pStyle w:val="a9"/>
      </w:pPr>
      <w:r>
        <w:t xml:space="preserve">Рисунок 12 </w:t>
      </w:r>
      <w:r>
        <w:t>–</w:t>
      </w:r>
      <w:r>
        <w:t xml:space="preserve"> </w:t>
      </w:r>
      <w:r>
        <w:t>прототип экранной формы «Добавить место»</w:t>
      </w:r>
    </w:p>
    <w:p w14:paraId="44E91D00" w14:textId="302DFBE4" w:rsidR="00E446BA" w:rsidRDefault="00E446BA" w:rsidP="00E446BA">
      <w:r>
        <w:t>На прототипе присутствуют:</w:t>
      </w:r>
    </w:p>
    <w:p w14:paraId="3E0A6769" w14:textId="78934C30" w:rsidR="00E446BA" w:rsidRDefault="00E446BA" w:rsidP="00E446BA">
      <w:pPr>
        <w:pStyle w:val="a0"/>
        <w:numPr>
          <w:ilvl w:val="0"/>
          <w:numId w:val="8"/>
        </w:numPr>
      </w:pPr>
      <w:r>
        <w:t>Кнопка «Закрыть форму»;</w:t>
      </w:r>
    </w:p>
    <w:p w14:paraId="44793281" w14:textId="10F7C88A" w:rsidR="00E446BA" w:rsidRDefault="00E446BA" w:rsidP="00E446BA">
      <w:pPr>
        <w:pStyle w:val="a0"/>
        <w:numPr>
          <w:ilvl w:val="0"/>
          <w:numId w:val="8"/>
        </w:numPr>
      </w:pPr>
      <w:r>
        <w:t>Кнопка «Добавление места «Поесть»»;</w:t>
      </w:r>
    </w:p>
    <w:p w14:paraId="072E296C" w14:textId="56E71C33" w:rsidR="00E446BA" w:rsidRDefault="00E446BA" w:rsidP="00E446BA">
      <w:pPr>
        <w:pStyle w:val="a0"/>
        <w:numPr>
          <w:ilvl w:val="0"/>
          <w:numId w:val="8"/>
        </w:numPr>
      </w:pPr>
      <w:r>
        <w:t>Кнопка «Добавление места из списка «Хочу посетить»»;</w:t>
      </w:r>
    </w:p>
    <w:p w14:paraId="17ACAFF6" w14:textId="53B9E333" w:rsidR="00E446BA" w:rsidRPr="00E446BA" w:rsidRDefault="00E446BA" w:rsidP="00E446BA">
      <w:pPr>
        <w:pStyle w:val="a0"/>
        <w:numPr>
          <w:ilvl w:val="0"/>
          <w:numId w:val="8"/>
        </w:numPr>
      </w:pPr>
      <w:r>
        <w:t>Кнопка «Добавление пользовательского места».</w:t>
      </w:r>
    </w:p>
    <w:p w14:paraId="694CCF6A" w14:textId="20787528" w:rsidR="00AF3FA4" w:rsidRPr="00EC0BD8" w:rsidRDefault="00DD7856" w:rsidP="00DD7856">
      <w:pPr>
        <w:pStyle w:val="2"/>
        <w:rPr>
          <w:sz w:val="28"/>
        </w:rPr>
      </w:pPr>
      <w:bookmarkStart w:id="14" w:name="_Toc179554511"/>
      <w:r w:rsidRPr="00847108">
        <w:t>Требования к функциональным характеристикам</w:t>
      </w:r>
      <w:bookmarkEnd w:id="14"/>
    </w:p>
    <w:p w14:paraId="50259577" w14:textId="7B1C4938" w:rsidR="00DD7856" w:rsidRDefault="00CC5A4C" w:rsidP="009E69AC">
      <w:pPr>
        <w:ind w:firstLine="709"/>
        <w:rPr>
          <w:rStyle w:val="normaltextrun"/>
          <w:color w:val="000000"/>
          <w:bdr w:val="none" w:sz="0" w:space="0" w:color="auto" w:frame="1"/>
        </w:rPr>
      </w:pPr>
      <w:r>
        <w:t xml:space="preserve">В </w:t>
      </w:r>
      <w:r w:rsidR="00D969AF">
        <w:t xml:space="preserve">мобильном </w:t>
      </w:r>
      <w:r>
        <w:t>приложении “</w:t>
      </w:r>
      <w:r w:rsidR="00D969AF">
        <w:t>Путеводитель для туристов</w:t>
      </w:r>
      <w:r>
        <w:t>” должны быть реализованы следующие функции</w:t>
      </w:r>
      <w:r w:rsidR="00F641C4">
        <w:rPr>
          <w:rStyle w:val="normaltextrun"/>
          <w:color w:val="000000"/>
          <w:bdr w:val="none" w:sz="0" w:space="0" w:color="auto" w:frame="1"/>
        </w:rPr>
        <w:t>:</w:t>
      </w:r>
    </w:p>
    <w:p w14:paraId="764467DF" w14:textId="5289BBEE" w:rsidR="00421EFD" w:rsidRDefault="00421EFD" w:rsidP="00421EFD">
      <w:pPr>
        <w:pStyle w:val="a0"/>
        <w:numPr>
          <w:ilvl w:val="0"/>
          <w:numId w:val="9"/>
        </w:numPr>
      </w:pPr>
      <w:r>
        <w:t xml:space="preserve">Создание списка «Возможных для посещения мест», включающее название места, его краткое описание и изображение путем </w:t>
      </w:r>
      <w:proofErr w:type="spellStart"/>
      <w:r>
        <w:t>парсинга</w:t>
      </w:r>
      <w:proofErr w:type="spellEnd"/>
      <w:r>
        <w:t xml:space="preserve"> сайта </w:t>
      </w:r>
      <w:hyperlink r:id="rId24" w:history="1">
        <w:r w:rsidRPr="00421EFD">
          <w:rPr>
            <w:rStyle w:val="a6"/>
          </w:rPr>
          <w:t>https://travel.yandex.ru/journal/category/travel-guides/</w:t>
        </w:r>
      </w:hyperlink>
      <w:r w:rsidR="00AF502E">
        <w:t>;</w:t>
      </w:r>
    </w:p>
    <w:p w14:paraId="6D7F9526" w14:textId="7AE3DBED" w:rsidR="00AF502E" w:rsidRDefault="00AF502E" w:rsidP="00421EFD">
      <w:pPr>
        <w:pStyle w:val="a0"/>
        <w:numPr>
          <w:ilvl w:val="0"/>
          <w:numId w:val="9"/>
        </w:numPr>
      </w:pPr>
      <w:r>
        <w:t xml:space="preserve">При нажатии на кнопку «Узнать подробнее о месте», приложение, используя </w:t>
      </w:r>
      <w:proofErr w:type="spellStart"/>
      <w:r>
        <w:rPr>
          <w:lang w:val="en-US"/>
        </w:rPr>
        <w:t>WebView</w:t>
      </w:r>
      <w:proofErr w:type="spellEnd"/>
      <w:r w:rsidRPr="00AF502E">
        <w:t xml:space="preserve"> </w:t>
      </w:r>
      <w:r>
        <w:t>открывает страницу в Википедии об определенном месте;</w:t>
      </w:r>
    </w:p>
    <w:p w14:paraId="3CE7389C" w14:textId="6FCD09C9" w:rsidR="00AF502E" w:rsidRDefault="00AF502E" w:rsidP="00421EFD">
      <w:pPr>
        <w:pStyle w:val="a0"/>
        <w:numPr>
          <w:ilvl w:val="0"/>
          <w:numId w:val="9"/>
        </w:numPr>
      </w:pPr>
      <w:r>
        <w:t xml:space="preserve">При нажатии на кнопку «Хочу посетить», добавляет место в список «Хочу посетить», счетчик на кнопке, показывающий список прибавляет +1 к списку «Хочу посетить», вместе с этим </w:t>
      </w:r>
      <w:r w:rsidR="007E0565">
        <w:t>скрывает</w:t>
      </w:r>
      <w:r>
        <w:t xml:space="preserve"> всю информацию о месте из списка «Возможных для посещения мест»;</w:t>
      </w:r>
    </w:p>
    <w:p w14:paraId="78360BA8" w14:textId="3EAD13DF" w:rsidR="00AF502E" w:rsidRDefault="00AF502E" w:rsidP="00AF502E">
      <w:pPr>
        <w:pStyle w:val="a0"/>
        <w:numPr>
          <w:ilvl w:val="0"/>
          <w:numId w:val="9"/>
        </w:numPr>
      </w:pPr>
      <w:r>
        <w:lastRenderedPageBreak/>
        <w:t xml:space="preserve"> </w:t>
      </w:r>
      <w:r>
        <w:t>При нажатии на кнопку «</w:t>
      </w:r>
      <w:r>
        <w:t>Не интересует</w:t>
      </w:r>
      <w:r>
        <w:t>», добавляет место в список «Не интересует», счетчик на кнопке, показывающий список прибавляет +1 к списку «Не интересует»</w:t>
      </w:r>
      <w:r>
        <w:t>,</w:t>
      </w:r>
      <w:r w:rsidRPr="00AF502E">
        <w:t xml:space="preserve"> </w:t>
      </w:r>
      <w:r>
        <w:t xml:space="preserve">вместе с этим </w:t>
      </w:r>
      <w:r w:rsidR="007E0565">
        <w:t>скрывает</w:t>
      </w:r>
      <w:r>
        <w:t xml:space="preserve"> всю информацию о месте из списка «Возможных для посещения мест»;</w:t>
      </w:r>
    </w:p>
    <w:p w14:paraId="570A8D5D" w14:textId="4D7170E7" w:rsidR="00427D19" w:rsidRDefault="00427D19" w:rsidP="00AF502E">
      <w:pPr>
        <w:pStyle w:val="a0"/>
        <w:numPr>
          <w:ilvl w:val="0"/>
          <w:numId w:val="9"/>
        </w:numPr>
      </w:pPr>
      <w:r>
        <w:t>Кнопка «далее» на странице «Возможных для посещения мест» появляется только тогда, когда пользователь распределит все места из списка «Возможных для посещения мест» по спискам «Хочу посетить» и «Не интересует»;</w:t>
      </w:r>
    </w:p>
    <w:p w14:paraId="3BBA733E" w14:textId="37C5E0FE" w:rsidR="00AF502E" w:rsidRDefault="007E0565" w:rsidP="00421EFD">
      <w:pPr>
        <w:pStyle w:val="a0"/>
        <w:numPr>
          <w:ilvl w:val="0"/>
          <w:numId w:val="9"/>
        </w:numPr>
      </w:pPr>
      <w:r>
        <w:t>При нажатии на кнопку, показывающую списки «Хочу посетить» и «Не интересует», открывается экранная форма с соответствующими списками. Места из списков можно «перетаскивать» между списками, также места из списков можно удалить. В случае удаления, место удаляется из одного из списков, и добавляется в список «Возможных для посещения мест» (снова становится видимым). Также каждый раз при изменении списков, счетчик пересчитывает количество мест в каждом списке;</w:t>
      </w:r>
    </w:p>
    <w:p w14:paraId="50557E62" w14:textId="16F14168" w:rsidR="007E0565" w:rsidRDefault="007E0565" w:rsidP="00421EFD">
      <w:pPr>
        <w:pStyle w:val="a0"/>
        <w:numPr>
          <w:ilvl w:val="0"/>
          <w:numId w:val="9"/>
        </w:numPr>
      </w:pPr>
      <w:r>
        <w:t xml:space="preserve">Открытие карты на странице «Возможные для посещения места» осуществляется через кнопку «Открыть карту», карта </w:t>
      </w:r>
      <w:proofErr w:type="spellStart"/>
      <w:r>
        <w:t>парсится</w:t>
      </w:r>
      <w:proofErr w:type="spellEnd"/>
      <w:r>
        <w:t xml:space="preserve"> с сайта </w:t>
      </w:r>
      <w:hyperlink r:id="rId25" w:history="1">
        <w:r w:rsidRPr="00421EFD">
          <w:rPr>
            <w:rStyle w:val="a6"/>
          </w:rPr>
          <w:t>https://travel.yandex.ru/journal/category/travel-guides/</w:t>
        </w:r>
      </w:hyperlink>
      <w:r>
        <w:t>, с одной из статей раздела «Путеводители»</w:t>
      </w:r>
      <w:r w:rsidR="000A570C">
        <w:t xml:space="preserve"> (ссылка зависит от выбранного города);</w:t>
      </w:r>
    </w:p>
    <w:p w14:paraId="2611988D" w14:textId="3ADFE1DC" w:rsidR="007E0565" w:rsidRDefault="000A570C" w:rsidP="00421EFD">
      <w:pPr>
        <w:pStyle w:val="a0"/>
        <w:numPr>
          <w:ilvl w:val="0"/>
          <w:numId w:val="9"/>
        </w:numPr>
      </w:pPr>
      <w:r>
        <w:t xml:space="preserve">После указания пользователями дней начала и конца путешествия, приложение подсчитывает количество дней, которое пользователь потратит на путешествие в определенный город и создает вкладки с каждым днем пребывания в городе. Каждую вкладку пользователь редактирует вручную, он может добавлять и удалять места, а также перетаскивать их относительно друг друга. </w:t>
      </w:r>
    </w:p>
    <w:p w14:paraId="39E87EBA" w14:textId="1904A4E3" w:rsidR="000A570C" w:rsidRDefault="000A570C" w:rsidP="00421EFD">
      <w:pPr>
        <w:pStyle w:val="a0"/>
        <w:numPr>
          <w:ilvl w:val="0"/>
          <w:numId w:val="9"/>
        </w:numPr>
      </w:pPr>
      <w:r>
        <w:t>Когда пользователь нажимает на кнопку «Добавить место», открывается экранная форма (см. рисунок 12) с 3-мя кнопками</w:t>
      </w:r>
      <w:r w:rsidR="00EA684B">
        <w:t>:</w:t>
      </w:r>
      <w:r>
        <w:t xml:space="preserve"> «Добавить пользовательское место» - открывается карта (уже с местами на этот день), пользователь может самостоятельно нажать в любое место карты, </w:t>
      </w:r>
      <w:r w:rsidR="00EA684B">
        <w:t>оно добавится в список мест выбранного дня; «Добавить место поесть» - открывается карта со всеми кафе, ресторанами и т.д., пользователь выбирает наиболее подходящий вариант и добавляет его в список мест выбранного дня; «Добавить место из списка «Хочу посетить»» - открывается список «Хочу посетить» пользователь выбирает место из списка.</w:t>
      </w:r>
    </w:p>
    <w:p w14:paraId="2CF98901" w14:textId="1D4F9A32" w:rsidR="00EA684B" w:rsidRDefault="00EA684B" w:rsidP="00421EFD">
      <w:pPr>
        <w:pStyle w:val="a0"/>
        <w:numPr>
          <w:ilvl w:val="0"/>
          <w:numId w:val="9"/>
        </w:numPr>
      </w:pPr>
      <w:r>
        <w:t>Данные, которые находятся на странице редактирования дней сохраняются в облачно</w:t>
      </w:r>
      <w:r w:rsidR="00427D19">
        <w:t>й</w:t>
      </w:r>
      <w:r>
        <w:t xml:space="preserve"> </w:t>
      </w:r>
      <w:r w:rsidR="00427D19">
        <w:t>базе</w:t>
      </w:r>
      <w:r>
        <w:t xml:space="preserve"> данных </w:t>
      </w:r>
      <w:proofErr w:type="spellStart"/>
      <w:r w:rsidR="00427D19">
        <w:rPr>
          <w:lang w:val="en-US"/>
        </w:rPr>
        <w:t>noSQL</w:t>
      </w:r>
      <w:proofErr w:type="spellEnd"/>
      <w:r w:rsidR="00427D19" w:rsidRPr="00427D19">
        <w:t xml:space="preserve"> </w:t>
      </w:r>
      <w:r w:rsidR="00427D19">
        <w:t>–</w:t>
      </w:r>
      <w:r w:rsidR="00427D19" w:rsidRPr="00427D19">
        <w:t xml:space="preserve"> </w:t>
      </w:r>
      <w:proofErr w:type="spellStart"/>
      <w:r w:rsidR="00427D19">
        <w:rPr>
          <w:lang w:val="en-US"/>
        </w:rPr>
        <w:t>Firestore</w:t>
      </w:r>
      <w:proofErr w:type="spellEnd"/>
      <w:r w:rsidR="00427D19" w:rsidRPr="00427D19">
        <w:t>.</w:t>
      </w:r>
    </w:p>
    <w:p w14:paraId="62365D2C" w14:textId="1EE4BCE6" w:rsidR="00EA684B" w:rsidRPr="00427D19" w:rsidRDefault="00EA684B" w:rsidP="00421EFD">
      <w:pPr>
        <w:pStyle w:val="a0"/>
        <w:numPr>
          <w:ilvl w:val="0"/>
          <w:numId w:val="9"/>
        </w:numPr>
      </w:pPr>
      <w:r>
        <w:t>сохранение данных приложение должно выполнять каждый раз при выходе из него, также при нажатии на кнопку «Сохранить текущее путешествие»</w:t>
      </w:r>
      <w:r w:rsidR="00427D19" w:rsidRPr="00427D19">
        <w:t>.</w:t>
      </w:r>
    </w:p>
    <w:p w14:paraId="11DB2345" w14:textId="1077C47B" w:rsidR="00427D19" w:rsidRDefault="00427D19" w:rsidP="00421EFD">
      <w:pPr>
        <w:pStyle w:val="a0"/>
        <w:numPr>
          <w:ilvl w:val="0"/>
          <w:numId w:val="9"/>
        </w:numPr>
      </w:pPr>
      <w:r>
        <w:lastRenderedPageBreak/>
        <w:t>Все путешествия со страницы «Мои путешествия» открываются только на странице редактирования дней, все, что было добавлено в список «Не интересует» уже никак не просмотреть.</w:t>
      </w:r>
    </w:p>
    <w:p w14:paraId="5DB95B8D" w14:textId="2EB6FB2C" w:rsidR="00427D19" w:rsidRDefault="00427D19" w:rsidP="00421EFD">
      <w:pPr>
        <w:pStyle w:val="a0"/>
        <w:numPr>
          <w:ilvl w:val="0"/>
          <w:numId w:val="9"/>
        </w:numPr>
      </w:pPr>
      <w:r>
        <w:t>При нажатии на кнопку «Добавить новое путешествие» или «Новое путешествие», приложение сохраняет текущее путешествие и открывает начальную страницу приложения.</w:t>
      </w:r>
    </w:p>
    <w:p w14:paraId="3CCE924A" w14:textId="1A45FE3D" w:rsidR="00427D19" w:rsidRPr="00B84945" w:rsidRDefault="00427D19" w:rsidP="00421EFD">
      <w:pPr>
        <w:pStyle w:val="a0"/>
        <w:numPr>
          <w:ilvl w:val="0"/>
          <w:numId w:val="9"/>
        </w:numPr>
      </w:pPr>
      <w:r>
        <w:t>Маршруты</w:t>
      </w:r>
      <w:r w:rsidR="001674BD">
        <w:t xml:space="preserve"> на карте</w:t>
      </w:r>
      <w:r>
        <w:t>, которые</w:t>
      </w:r>
      <w:r w:rsidR="001674BD">
        <w:t xml:space="preserve"> программа перестраивает каждый раз при редактировании дня программа строит самостоятельно от точки к точке, соблюдая последовательность, которую выбрал пользователь.</w:t>
      </w:r>
    </w:p>
    <w:p w14:paraId="2435F263" w14:textId="2161A159" w:rsidR="00E0050A" w:rsidRPr="00EC0BD8" w:rsidRDefault="00E0050A" w:rsidP="00E0050A">
      <w:pPr>
        <w:pStyle w:val="2"/>
        <w:rPr>
          <w:sz w:val="28"/>
        </w:rPr>
      </w:pPr>
      <w:bookmarkStart w:id="15" w:name="_Toc179554512"/>
      <w:r w:rsidRPr="00847108">
        <w:t>Требования к видам обеспечения</w:t>
      </w:r>
      <w:bookmarkEnd w:id="15"/>
    </w:p>
    <w:p w14:paraId="5623B688" w14:textId="6F3B219B" w:rsidR="000E5DF8" w:rsidRDefault="004B4580" w:rsidP="00665F4D">
      <w:pPr>
        <w:pStyle w:val="3"/>
        <w:ind w:left="0" w:firstLine="851"/>
        <w:rPr>
          <w:sz w:val="28"/>
        </w:rPr>
      </w:pPr>
      <w:bookmarkStart w:id="16" w:name="_Toc179554513"/>
      <w:r w:rsidRPr="00847108">
        <w:t>Требования к математическому обеспечению</w:t>
      </w:r>
      <w:bookmarkEnd w:id="16"/>
    </w:p>
    <w:p w14:paraId="4A85206F" w14:textId="5ED6F1BA" w:rsidR="006E45C2" w:rsidRPr="006E45C2" w:rsidRDefault="006E45C2" w:rsidP="009E69AC">
      <w:pPr>
        <w:ind w:firstLine="709"/>
      </w:pPr>
      <w:r>
        <w:t>Требования к математическому обеспечению не предъявляются.</w:t>
      </w:r>
    </w:p>
    <w:p w14:paraId="3CE1231A" w14:textId="5A19331A" w:rsidR="000E5DF8" w:rsidRPr="00EC0BD8" w:rsidRDefault="000E5DF8" w:rsidP="00665F4D">
      <w:pPr>
        <w:pStyle w:val="3"/>
        <w:ind w:left="0" w:firstLine="851"/>
        <w:rPr>
          <w:sz w:val="28"/>
        </w:rPr>
      </w:pPr>
      <w:bookmarkStart w:id="17" w:name="_Toc179554514"/>
      <w:r w:rsidRPr="00847108">
        <w:t>Требования к информационному обеспечению</w:t>
      </w:r>
      <w:bookmarkEnd w:id="17"/>
    </w:p>
    <w:p w14:paraId="0C64D172" w14:textId="23D351A8" w:rsidR="00003A29" w:rsidRDefault="00003A29" w:rsidP="00665F4D">
      <w:pPr>
        <w:pStyle w:val="4"/>
        <w:ind w:left="0" w:firstLine="851"/>
      </w:pPr>
      <w:r>
        <w:t>Требования к форматам хранения данных</w:t>
      </w:r>
    </w:p>
    <w:p w14:paraId="66DB4A70" w14:textId="2431727B" w:rsidR="00E06B13" w:rsidRDefault="00E06B13" w:rsidP="009E69AC">
      <w:pPr>
        <w:ind w:firstLine="709"/>
      </w:pPr>
      <w:r w:rsidRPr="00E06B13">
        <w:t>Для разраб</w:t>
      </w:r>
      <w:r>
        <w:t xml:space="preserve">отки </w:t>
      </w:r>
      <w:r w:rsidR="001674BD">
        <w:t>мобильного приложения «Путеводитель для туристов»</w:t>
      </w:r>
      <w:r>
        <w:t xml:space="preserve"> рекомендую</w:t>
      </w:r>
      <w:r w:rsidRPr="00E06B13">
        <w:t>тся следующие требования к форматам хранения данных:</w:t>
      </w:r>
    </w:p>
    <w:p w14:paraId="53646A4D" w14:textId="21827FC3" w:rsidR="00E06B13" w:rsidRDefault="001674BD" w:rsidP="009E69AC">
      <w:pPr>
        <w:pStyle w:val="a0"/>
      </w:pPr>
      <w:r>
        <w:t xml:space="preserve">Приложение использует облачную базу данных </w:t>
      </w:r>
      <w:r>
        <w:rPr>
          <w:lang w:val="en-US"/>
        </w:rPr>
        <w:t>NoSQL</w:t>
      </w:r>
      <w:r w:rsidRPr="001674BD">
        <w:t xml:space="preserve"> </w:t>
      </w:r>
      <w:proofErr w:type="spellStart"/>
      <w:r>
        <w:rPr>
          <w:lang w:val="en-US"/>
        </w:rPr>
        <w:t>Firestore</w:t>
      </w:r>
      <w:proofErr w:type="spellEnd"/>
      <w:r>
        <w:t>.</w:t>
      </w:r>
    </w:p>
    <w:p w14:paraId="27CB9D5F" w14:textId="54D108B8" w:rsidR="00FE58D2" w:rsidRPr="00EC0BD8" w:rsidRDefault="00FE58D2" w:rsidP="00665F4D">
      <w:pPr>
        <w:pStyle w:val="4"/>
        <w:ind w:left="0" w:firstLine="851"/>
        <w:rPr>
          <w:sz w:val="28"/>
        </w:rPr>
      </w:pPr>
      <w:r w:rsidRPr="00847108">
        <w:t>Требования к техническому обеспечению</w:t>
      </w:r>
    </w:p>
    <w:p w14:paraId="0F88D465" w14:textId="57E72597" w:rsidR="00FE58D2" w:rsidRPr="00FE58D2" w:rsidRDefault="00FE58D2" w:rsidP="009E69AC">
      <w:pPr>
        <w:ind w:firstLine="709"/>
      </w:pPr>
      <w:r>
        <w:t>Техническое обеспечение</w:t>
      </w:r>
      <w:r w:rsidR="006F3BA7">
        <w:t xml:space="preserve"> должно </w:t>
      </w:r>
      <w:r w:rsidR="006E45C2">
        <w:t>удовлетворять следующим</w:t>
      </w:r>
      <w:r>
        <w:t xml:space="preserve"> требования</w:t>
      </w:r>
      <w:r w:rsidR="006E45C2">
        <w:t>м</w:t>
      </w:r>
      <w:r>
        <w:t>:</w:t>
      </w:r>
    </w:p>
    <w:p w14:paraId="3095F8A0" w14:textId="7D5B325B" w:rsidR="006E45C2" w:rsidRPr="00E726BA" w:rsidRDefault="00E726BA" w:rsidP="00E726BA">
      <w:pPr>
        <w:pStyle w:val="a0"/>
      </w:pPr>
      <w:r w:rsidRPr="00E726BA">
        <w:t xml:space="preserve">Программное обеспечение – </w:t>
      </w:r>
      <w:r w:rsidR="001674BD">
        <w:t>мобильное устройство</w:t>
      </w:r>
      <w:r w:rsidR="00A75568">
        <w:t xml:space="preserve"> с </w:t>
      </w:r>
      <w:r w:rsidRPr="00E726BA">
        <w:t>о</w:t>
      </w:r>
      <w:r w:rsidR="00A75568">
        <w:t>перационной системой</w:t>
      </w:r>
      <w:r w:rsidRPr="00E726BA">
        <w:t xml:space="preserve"> </w:t>
      </w:r>
      <w:r w:rsidR="001674BD">
        <w:rPr>
          <w:lang w:val="en-US"/>
        </w:rPr>
        <w:t>Android</w:t>
      </w:r>
      <w:r w:rsidR="00A75568">
        <w:t>;</w:t>
      </w:r>
    </w:p>
    <w:p w14:paraId="55828B7A" w14:textId="77E764BC" w:rsidR="006E45C2" w:rsidRPr="00E726BA" w:rsidRDefault="006E45C2" w:rsidP="00E726BA">
      <w:pPr>
        <w:pStyle w:val="a0"/>
      </w:pPr>
      <w:r w:rsidRPr="00E726BA">
        <w:t>Г</w:t>
      </w:r>
      <w:r w:rsidR="00E726BA" w:rsidRPr="00E726BA">
        <w:t>рафический интерфейс – м</w:t>
      </w:r>
      <w:r w:rsidRPr="00E726BA">
        <w:t>инималь</w:t>
      </w:r>
      <w:r w:rsidR="00A75568">
        <w:t xml:space="preserve">ное разрешение экрана </w:t>
      </w:r>
      <w:r w:rsidR="001674BD">
        <w:t>720*1280</w:t>
      </w:r>
      <w:r w:rsidR="00A75568">
        <w:t>;</w:t>
      </w:r>
    </w:p>
    <w:p w14:paraId="50DC6D6A" w14:textId="4279A180" w:rsidR="006E45C2" w:rsidRPr="00E726BA" w:rsidRDefault="006E45C2" w:rsidP="00E726BA">
      <w:pPr>
        <w:pStyle w:val="a0"/>
      </w:pPr>
      <w:r w:rsidRPr="00E726BA">
        <w:t>У</w:t>
      </w:r>
      <w:r w:rsidR="00E726BA" w:rsidRPr="00E726BA">
        <w:t xml:space="preserve">стройства ввода – </w:t>
      </w:r>
      <w:r w:rsidR="00F41AD7">
        <w:t>сенсорный экран</w:t>
      </w:r>
      <w:r w:rsidR="00A75568">
        <w:t>;</w:t>
      </w:r>
    </w:p>
    <w:p w14:paraId="687383B5" w14:textId="194FED16" w:rsidR="00FE58D2" w:rsidRDefault="006E45C2" w:rsidP="00E726BA">
      <w:pPr>
        <w:pStyle w:val="a0"/>
      </w:pPr>
      <w:r w:rsidRPr="00E726BA">
        <w:t>У</w:t>
      </w:r>
      <w:r w:rsidR="00E726BA" w:rsidRPr="00E726BA">
        <w:t xml:space="preserve">стройства вывода – </w:t>
      </w:r>
      <w:r w:rsidR="00F41AD7">
        <w:t>сенсорный экран.</w:t>
      </w:r>
    </w:p>
    <w:p w14:paraId="6F986E9F" w14:textId="606BEC8C" w:rsidR="00665F4D" w:rsidRPr="001065FD" w:rsidRDefault="00665F4D" w:rsidP="00665F4D">
      <w:pPr>
        <w:pStyle w:val="4"/>
        <w:ind w:left="0" w:firstLine="851"/>
      </w:pPr>
      <w:r w:rsidRPr="001065FD">
        <w:t>Требования к лингвистическому обеспечению</w:t>
      </w:r>
    </w:p>
    <w:p w14:paraId="5209F2E7" w14:textId="017797BE" w:rsidR="001065FD" w:rsidRPr="001065FD" w:rsidRDefault="001065FD" w:rsidP="001065FD">
      <w:pPr>
        <w:rPr>
          <w:highlight w:val="yellow"/>
        </w:rPr>
      </w:pPr>
      <w:r w:rsidRPr="001065FD">
        <w:t>Информационная система должна обеспечивать полную поддержку русского языка.</w:t>
      </w:r>
    </w:p>
    <w:p w14:paraId="18B15017" w14:textId="5556C040" w:rsidR="00665F4D" w:rsidRPr="001065FD" w:rsidRDefault="00665F4D" w:rsidP="00665F4D">
      <w:pPr>
        <w:pStyle w:val="4"/>
        <w:ind w:left="0" w:firstLine="851"/>
      </w:pPr>
      <w:r w:rsidRPr="001065FD">
        <w:t>Требования к организационному обеспечению</w:t>
      </w:r>
    </w:p>
    <w:p w14:paraId="7C46EDC8" w14:textId="481D1D3F" w:rsidR="001065FD" w:rsidRPr="001065FD" w:rsidRDefault="001065FD" w:rsidP="001065FD">
      <w:pPr>
        <w:rPr>
          <w:highlight w:val="yellow"/>
        </w:rPr>
      </w:pPr>
      <w:r w:rsidRPr="00063DFB">
        <w:t>Требования к организационному обеспечению</w:t>
      </w:r>
      <w:r>
        <w:t xml:space="preserve"> не предъявляются.</w:t>
      </w:r>
    </w:p>
    <w:p w14:paraId="7DAE21D1" w14:textId="096058A0" w:rsidR="00665F4D" w:rsidRPr="001065FD" w:rsidRDefault="00665F4D" w:rsidP="00665F4D">
      <w:pPr>
        <w:pStyle w:val="3"/>
        <w:ind w:left="0" w:firstLine="851"/>
      </w:pPr>
      <w:bookmarkStart w:id="18" w:name="_Toc179554515"/>
      <w:r w:rsidRPr="001065FD">
        <w:lastRenderedPageBreak/>
        <w:t>Требования к численности и квалификации персонала</w:t>
      </w:r>
      <w:bookmarkEnd w:id="18"/>
    </w:p>
    <w:p w14:paraId="67674A8B" w14:textId="00A3B4C1" w:rsidR="001065FD" w:rsidRPr="001065FD" w:rsidRDefault="001065FD" w:rsidP="001065FD">
      <w:pPr>
        <w:rPr>
          <w:highlight w:val="yellow"/>
        </w:rPr>
      </w:pPr>
      <w:r>
        <w:t>Требования к численности и квалификации персонала не предъявляются.</w:t>
      </w:r>
    </w:p>
    <w:p w14:paraId="11E3D28A" w14:textId="319DA04D" w:rsidR="00665F4D" w:rsidRPr="001065FD" w:rsidRDefault="00665F4D" w:rsidP="00665F4D">
      <w:pPr>
        <w:pStyle w:val="3"/>
        <w:ind w:left="0" w:firstLine="851"/>
      </w:pPr>
      <w:bookmarkStart w:id="19" w:name="_Toc179554516"/>
      <w:r w:rsidRPr="001065FD">
        <w:t>Требования к показательным назначениям</w:t>
      </w:r>
      <w:bookmarkEnd w:id="19"/>
    </w:p>
    <w:p w14:paraId="65EDA491" w14:textId="0590B91D" w:rsidR="001065FD" w:rsidRPr="001065FD" w:rsidRDefault="00F41AD7" w:rsidP="00002788">
      <w:pPr>
        <w:pStyle w:val="a0"/>
        <w:numPr>
          <w:ilvl w:val="0"/>
          <w:numId w:val="6"/>
        </w:numPr>
      </w:pPr>
      <w:r>
        <w:t>Требования к показательным назначениям не предъявляются.</w:t>
      </w:r>
    </w:p>
    <w:p w14:paraId="57C891DA" w14:textId="5CAAAD72" w:rsidR="00FE58D2" w:rsidRPr="00EC0BD8" w:rsidRDefault="00FE58D2" w:rsidP="00B46388">
      <w:pPr>
        <w:pStyle w:val="3"/>
        <w:ind w:left="0" w:firstLine="851"/>
        <w:rPr>
          <w:sz w:val="28"/>
        </w:rPr>
      </w:pPr>
      <w:bookmarkStart w:id="20" w:name="_Toc179554517"/>
      <w:r w:rsidRPr="00847108">
        <w:t>Требования к надежности</w:t>
      </w:r>
      <w:bookmarkEnd w:id="20"/>
    </w:p>
    <w:p w14:paraId="33558B92" w14:textId="359BE901" w:rsidR="00142B08" w:rsidRDefault="004C0D9A" w:rsidP="009E69AC">
      <w:pPr>
        <w:pStyle w:val="a0"/>
        <w:numPr>
          <w:ilvl w:val="0"/>
          <w:numId w:val="0"/>
        </w:numPr>
        <w:ind w:firstLine="709"/>
      </w:pPr>
      <w:r>
        <w:t>Надежное</w:t>
      </w:r>
      <w:r w:rsidR="004331E1">
        <w:t xml:space="preserve"> функционирование </w:t>
      </w:r>
      <w:r w:rsidR="00F41AD7">
        <w:t>мобильного приложения</w:t>
      </w:r>
      <w:r w:rsidR="00142B08">
        <w:t xml:space="preserve">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14:paraId="45C765BA" w14:textId="47A66007" w:rsidR="00142B08" w:rsidRDefault="00142B08" w:rsidP="004C0D9A">
      <w:pPr>
        <w:pStyle w:val="a0"/>
      </w:pPr>
      <w:r>
        <w:t>организацией бесперебойного питания технических средств;</w:t>
      </w:r>
    </w:p>
    <w:p w14:paraId="0D965CED" w14:textId="77777777" w:rsidR="00142B08" w:rsidRDefault="00142B08" w:rsidP="00142B08">
      <w:pPr>
        <w:pStyle w:val="a0"/>
      </w:pPr>
      <w:r>
        <w:t>регулярным выполнением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средств»;</w:t>
      </w:r>
    </w:p>
    <w:p w14:paraId="59B98E4F" w14:textId="1FA2CA01" w:rsidR="00FE58D2" w:rsidRPr="00142B08" w:rsidRDefault="00142B08" w:rsidP="00142B08">
      <w:pPr>
        <w:pStyle w:val="a0"/>
      </w:pPr>
      <w:r>
        <w:t xml:space="preserve">регулярным выполнением требований ГОСТ 51188-98. Защита </w:t>
      </w:r>
      <w:proofErr w:type="spellStart"/>
      <w:r>
        <w:t>инфоpмации</w:t>
      </w:r>
      <w:proofErr w:type="spellEnd"/>
      <w:r>
        <w:t xml:space="preserve">. Испытания </w:t>
      </w:r>
      <w:proofErr w:type="spellStart"/>
      <w:r>
        <w:t>пpогpаммных</w:t>
      </w:r>
      <w:proofErr w:type="spellEnd"/>
      <w:r>
        <w:t xml:space="preserve"> </w:t>
      </w:r>
      <w:proofErr w:type="spellStart"/>
      <w:r>
        <w:t>сpедств</w:t>
      </w:r>
      <w:proofErr w:type="spellEnd"/>
      <w:r>
        <w:t xml:space="preserve"> на наличие </w:t>
      </w:r>
      <w:proofErr w:type="spellStart"/>
      <w:r>
        <w:t>компьютеpных</w:t>
      </w:r>
      <w:proofErr w:type="spellEnd"/>
      <w:r>
        <w:t xml:space="preserve"> </w:t>
      </w:r>
      <w:proofErr w:type="spellStart"/>
      <w:r>
        <w:t>виpусов</w:t>
      </w:r>
      <w:proofErr w:type="spellEnd"/>
      <w:r>
        <w:t>.</w:t>
      </w:r>
    </w:p>
    <w:p w14:paraId="4112FBE0" w14:textId="6C826CB7" w:rsidR="006F3BA7" w:rsidRPr="005E75E7" w:rsidRDefault="006F3BA7" w:rsidP="00B46388">
      <w:pPr>
        <w:pStyle w:val="3"/>
        <w:ind w:left="0" w:firstLine="851"/>
        <w:rPr>
          <w:sz w:val="28"/>
        </w:rPr>
      </w:pPr>
      <w:bookmarkStart w:id="21" w:name="_Toc179554518"/>
      <w:r w:rsidRPr="00847108">
        <w:t>Требования к безопасности</w:t>
      </w:r>
      <w:bookmarkEnd w:id="21"/>
    </w:p>
    <w:p w14:paraId="62919EF1" w14:textId="7488049A" w:rsidR="006F3BA7" w:rsidRDefault="004331E1" w:rsidP="009E69AC">
      <w:pPr>
        <w:ind w:firstLine="709"/>
      </w:pPr>
      <w:r>
        <w:t>Система должна</w:t>
      </w:r>
      <w:r w:rsidR="006F3BA7" w:rsidRPr="005E75E7">
        <w:t xml:space="preserve"> соответствовать</w:t>
      </w:r>
      <w:r w:rsidR="006F3BA7">
        <w:t xml:space="preserve"> след</w:t>
      </w:r>
      <w:r w:rsidR="005E75E7">
        <w:t>ующим требованиям</w:t>
      </w:r>
      <w:r w:rsidR="006F3BA7">
        <w:t>:</w:t>
      </w:r>
    </w:p>
    <w:p w14:paraId="44C1542D" w14:textId="2ECEF87E" w:rsidR="00FE58D2" w:rsidRPr="005E75E7" w:rsidRDefault="004331E1" w:rsidP="005E75E7">
      <w:pPr>
        <w:pStyle w:val="a0"/>
      </w:pPr>
      <w:r>
        <w:t>ИС</w:t>
      </w:r>
      <w:r w:rsidR="006F3BA7" w:rsidRPr="005E75E7">
        <w:t xml:space="preserve"> не должна собирать, хранить или передавать личные данны</w:t>
      </w:r>
      <w:r w:rsidR="005E75E7" w:rsidRPr="005E75E7">
        <w:t>е пользователей без их согласия.</w:t>
      </w:r>
    </w:p>
    <w:p w14:paraId="5A587B0D" w14:textId="1AB502D3" w:rsidR="000E2551" w:rsidRPr="00EC0BD8" w:rsidRDefault="000E2551" w:rsidP="00B46388">
      <w:pPr>
        <w:pStyle w:val="3"/>
        <w:ind w:left="0" w:firstLine="851"/>
        <w:rPr>
          <w:sz w:val="28"/>
        </w:rPr>
      </w:pPr>
      <w:bookmarkStart w:id="22" w:name="_Toc179554519"/>
      <w:r w:rsidRPr="00847108">
        <w:t>Требования к патентной чистоте</w:t>
      </w:r>
      <w:bookmarkEnd w:id="22"/>
    </w:p>
    <w:p w14:paraId="2D3A1BDD" w14:textId="39821977" w:rsidR="000E2551" w:rsidRPr="000E2551" w:rsidRDefault="004331E1" w:rsidP="009E69AC">
      <w:pPr>
        <w:ind w:firstLine="709"/>
      </w:pPr>
      <w:r>
        <w:t>ИС должна</w:t>
      </w:r>
      <w:r w:rsidR="000E2551">
        <w:t xml:space="preserve"> </w:t>
      </w:r>
      <w:r w:rsidR="005E75E7">
        <w:t>соответствовать следующим</w:t>
      </w:r>
      <w:r w:rsidR="000E2551">
        <w:t xml:space="preserve"> требования</w:t>
      </w:r>
      <w:r w:rsidR="005E75E7">
        <w:t>м</w:t>
      </w:r>
      <w:r w:rsidR="000E2551">
        <w:t>:</w:t>
      </w:r>
    </w:p>
    <w:p w14:paraId="68417FD3" w14:textId="7BBE4A26" w:rsidR="000E2551" w:rsidRPr="005E75E7" w:rsidRDefault="007D6613" w:rsidP="005E75E7">
      <w:pPr>
        <w:pStyle w:val="a0"/>
      </w:pPr>
      <w:r w:rsidRPr="005E75E7">
        <w:t>к</w:t>
      </w:r>
      <w:r w:rsidR="000E2551" w:rsidRPr="005E75E7">
        <w:t>од, использованны</w:t>
      </w:r>
      <w:r w:rsidR="004331E1">
        <w:t>й при написании системы</w:t>
      </w:r>
      <w:r w:rsidR="000E2551" w:rsidRPr="005E75E7">
        <w:t>, должен соответствовать правилам и законам о защите интеллектуальной собственности;</w:t>
      </w:r>
    </w:p>
    <w:p w14:paraId="524D6156" w14:textId="3B4DF63A" w:rsidR="000E2551" w:rsidRDefault="004331E1" w:rsidP="005E75E7">
      <w:pPr>
        <w:pStyle w:val="a0"/>
      </w:pPr>
      <w:r>
        <w:t>система</w:t>
      </w:r>
      <w:r w:rsidR="000E2551" w:rsidRPr="005E75E7">
        <w:t xml:space="preserve"> должна быть создана с использованием открытых и бесплатных платформ и инструментов разработки.</w:t>
      </w:r>
    </w:p>
    <w:p w14:paraId="745A3E10" w14:textId="156F4C4C" w:rsidR="00B46388" w:rsidRPr="001065FD" w:rsidRDefault="00B46388" w:rsidP="00B46388">
      <w:pPr>
        <w:pStyle w:val="3"/>
        <w:ind w:left="0" w:firstLine="851"/>
      </w:pPr>
      <w:bookmarkStart w:id="23" w:name="_Toc179554520"/>
      <w:r w:rsidRPr="001065FD">
        <w:t>Требования к эргономической и технической эстетике</w:t>
      </w:r>
      <w:bookmarkEnd w:id="23"/>
    </w:p>
    <w:p w14:paraId="3AD97F6E" w14:textId="66424D4D" w:rsidR="001065FD" w:rsidRPr="001065FD" w:rsidRDefault="001065FD" w:rsidP="001065FD">
      <w:r w:rsidRPr="001065FD">
        <w:t xml:space="preserve">Интерфейс и пользовательская логика работы </w:t>
      </w:r>
      <w:r w:rsidR="00F41AD7">
        <w:t>приложения должны быть интуитивно понятны.</w:t>
      </w:r>
    </w:p>
    <w:p w14:paraId="33947994" w14:textId="2DC60F05" w:rsidR="00B46388" w:rsidRPr="001065FD" w:rsidRDefault="00B46388" w:rsidP="00B46388">
      <w:pPr>
        <w:pStyle w:val="3"/>
        <w:ind w:left="0" w:firstLine="851"/>
      </w:pPr>
      <w:bookmarkStart w:id="24" w:name="_Toc179554521"/>
      <w:r w:rsidRPr="001065FD">
        <w:lastRenderedPageBreak/>
        <w:t>Требования к стандартизации и унификации</w:t>
      </w:r>
      <w:bookmarkEnd w:id="24"/>
    </w:p>
    <w:p w14:paraId="5A44BE06" w14:textId="77777777" w:rsidR="001065FD" w:rsidRPr="001065FD" w:rsidRDefault="001065FD" w:rsidP="001065FD">
      <w:r w:rsidRPr="001065FD">
        <w:t xml:space="preserve">Разработка системы должна осуществляться с использованием стандартных методологий функционального моделирования, таких как IDEF0, </w:t>
      </w:r>
      <w:r w:rsidRPr="001065FD">
        <w:rPr>
          <w:lang w:val="en-US"/>
        </w:rPr>
        <w:t>UML</w:t>
      </w:r>
      <w:r w:rsidRPr="001065FD">
        <w:t xml:space="preserve"> и DFD.</w:t>
      </w:r>
    </w:p>
    <w:p w14:paraId="1A3AE21F" w14:textId="77777777" w:rsidR="001065FD" w:rsidRPr="001065FD" w:rsidRDefault="001065FD" w:rsidP="001065FD">
      <w:r w:rsidRPr="001065FD">
        <w:t>Написание комплекта документации регламентирует:</w:t>
      </w:r>
    </w:p>
    <w:p w14:paraId="60016EFD" w14:textId="77777777" w:rsidR="001065FD" w:rsidRPr="001065FD" w:rsidRDefault="001065FD" w:rsidP="00002788">
      <w:pPr>
        <w:pStyle w:val="a0"/>
        <w:numPr>
          <w:ilvl w:val="0"/>
          <w:numId w:val="7"/>
        </w:numPr>
      </w:pPr>
      <w:r w:rsidRPr="001065FD">
        <w:t>ГОСТ 34.602–2020</w:t>
      </w:r>
      <w:r w:rsidRPr="001065FD">
        <w:rPr>
          <w:lang w:val="en-US"/>
        </w:rPr>
        <w:t>;</w:t>
      </w:r>
    </w:p>
    <w:p w14:paraId="061477CE" w14:textId="320BD4CD" w:rsidR="001065FD" w:rsidRPr="001065FD" w:rsidRDefault="001065FD" w:rsidP="00002788">
      <w:pPr>
        <w:pStyle w:val="a0"/>
        <w:numPr>
          <w:ilvl w:val="0"/>
          <w:numId w:val="7"/>
        </w:numPr>
      </w:pPr>
      <w:proofErr w:type="gramStart"/>
      <w:r w:rsidRPr="001065FD">
        <w:rPr>
          <w:lang w:val="en-US"/>
        </w:rPr>
        <w:t>iso-iec-ieee-29148-2011</w:t>
      </w:r>
      <w:proofErr w:type="gramEnd"/>
      <w:r w:rsidRPr="001065FD">
        <w:rPr>
          <w:lang w:val="en-US"/>
        </w:rPr>
        <w:t>.</w:t>
      </w:r>
    </w:p>
    <w:p w14:paraId="1AF516F9" w14:textId="0D49CEC3" w:rsidR="00B46388" w:rsidRPr="001065FD" w:rsidRDefault="00B46388" w:rsidP="00B46388">
      <w:pPr>
        <w:pStyle w:val="3"/>
        <w:ind w:left="0" w:firstLine="851"/>
      </w:pPr>
      <w:bookmarkStart w:id="25" w:name="_Toc179554522"/>
      <w:r w:rsidRPr="001065FD">
        <w:t>Дополнительные требования</w:t>
      </w:r>
      <w:bookmarkEnd w:id="25"/>
    </w:p>
    <w:p w14:paraId="3548970E" w14:textId="3CD7CDB3" w:rsidR="001065FD" w:rsidRPr="001065FD" w:rsidRDefault="001065FD" w:rsidP="001065FD">
      <w:pPr>
        <w:rPr>
          <w:highlight w:val="yellow"/>
        </w:rPr>
      </w:pPr>
      <w:r>
        <w:t>Дополнительные требования не предъявляются.</w:t>
      </w:r>
    </w:p>
    <w:p w14:paraId="309FDF84" w14:textId="20C4BDE8" w:rsidR="000E2551" w:rsidRPr="00EC0BD8" w:rsidRDefault="000E2551" w:rsidP="000E2551">
      <w:pPr>
        <w:pStyle w:val="2"/>
        <w:rPr>
          <w:sz w:val="28"/>
        </w:rPr>
      </w:pPr>
      <w:bookmarkStart w:id="26" w:name="_Toc179554523"/>
      <w:r w:rsidRPr="00847108">
        <w:t>Требования к перспективам развития</w:t>
      </w:r>
      <w:bookmarkEnd w:id="26"/>
    </w:p>
    <w:p w14:paraId="36B63A4F" w14:textId="6B349DF6" w:rsidR="000E2551" w:rsidRDefault="007703A1" w:rsidP="009E69AC">
      <w:pPr>
        <w:ind w:firstLine="709"/>
      </w:pPr>
      <w:r w:rsidRPr="007703A1">
        <w:t>Дальнейшие перспективы разви</w:t>
      </w:r>
      <w:r w:rsidR="004331E1">
        <w:t>тия ИС</w:t>
      </w:r>
      <w:r w:rsidR="000E2551" w:rsidRPr="007703A1">
        <w:t>:</w:t>
      </w:r>
    </w:p>
    <w:p w14:paraId="77F2E0CE" w14:textId="46622F8B" w:rsidR="00F41AD7" w:rsidRDefault="00F41AD7" w:rsidP="00F41AD7">
      <w:pPr>
        <w:pStyle w:val="a0"/>
        <w:numPr>
          <w:ilvl w:val="0"/>
          <w:numId w:val="10"/>
        </w:numPr>
      </w:pPr>
      <w:r>
        <w:t>Возможно добавление отелей и гостиниц;</w:t>
      </w:r>
    </w:p>
    <w:p w14:paraId="6AB89612" w14:textId="04CD3425" w:rsidR="00F41AD7" w:rsidRDefault="00F41AD7" w:rsidP="00F41AD7">
      <w:pPr>
        <w:pStyle w:val="a0"/>
        <w:numPr>
          <w:ilvl w:val="0"/>
          <w:numId w:val="10"/>
        </w:numPr>
      </w:pPr>
      <w:r>
        <w:t>Добавление указаний часов работы музеев, театров, и т.д., а также среднего чека ресторанов и кафе;</w:t>
      </w:r>
    </w:p>
    <w:p w14:paraId="55BB12CD" w14:textId="3FF8FD97" w:rsidR="00F41AD7" w:rsidRDefault="00F41AD7" w:rsidP="00F41AD7">
      <w:pPr>
        <w:pStyle w:val="a0"/>
        <w:numPr>
          <w:ilvl w:val="0"/>
          <w:numId w:val="10"/>
        </w:numPr>
      </w:pPr>
      <w:r>
        <w:t>Указание прогноза погоды с рекомендациями о том, как одеться.</w:t>
      </w:r>
    </w:p>
    <w:p w14:paraId="3CF56C36" w14:textId="45DBDF4F" w:rsidR="00D97390" w:rsidRPr="00EC0BD8" w:rsidRDefault="00D97390" w:rsidP="00D97390">
      <w:pPr>
        <w:pStyle w:val="1"/>
        <w:rPr>
          <w:sz w:val="28"/>
        </w:rPr>
      </w:pPr>
      <w:bookmarkStart w:id="27" w:name="_Toc179554524"/>
      <w:r w:rsidRPr="00847108">
        <w:lastRenderedPageBreak/>
        <w:t>Состав и содержание работ</w:t>
      </w:r>
      <w:bookmarkEnd w:id="27"/>
    </w:p>
    <w:p w14:paraId="1F12AFDE" w14:textId="264717AA" w:rsidR="00F63CB8" w:rsidRPr="00F63CB8" w:rsidRDefault="00D56651" w:rsidP="009E69AC">
      <w:pPr>
        <w:ind w:firstLine="709"/>
      </w:pPr>
      <w:r>
        <w:t>План разработки системы</w:t>
      </w:r>
      <w:r w:rsidR="00F63CB8">
        <w:t xml:space="preserve"> состоит из:</w:t>
      </w:r>
    </w:p>
    <w:p w14:paraId="69CA4FFC" w14:textId="42E1C3A8" w:rsidR="00D97390" w:rsidRDefault="007703A1" w:rsidP="009E69AC">
      <w:pPr>
        <w:pStyle w:val="a0"/>
        <w:numPr>
          <w:ilvl w:val="0"/>
          <w:numId w:val="0"/>
        </w:numPr>
        <w:ind w:firstLine="709"/>
      </w:pPr>
      <w:r w:rsidRPr="00142B08">
        <w:t xml:space="preserve">Анализ предметной области </w:t>
      </w:r>
      <w:r w:rsidR="00913657" w:rsidRPr="00142B08">
        <w:t>–</w:t>
      </w:r>
      <w:r w:rsidRPr="00142B08">
        <w:t xml:space="preserve"> </w:t>
      </w:r>
      <w:r w:rsidR="00E3171E" w:rsidRPr="00E3171E">
        <w:t>в этом этапе проходит написание технического зад</w:t>
      </w:r>
      <w:r w:rsidR="00D56651">
        <w:t>ания, определение концепции системы</w:t>
      </w:r>
      <w:r w:rsidR="00E3171E" w:rsidRPr="00E3171E">
        <w:t xml:space="preserve">, </w:t>
      </w:r>
      <w:r w:rsidR="00D56651">
        <w:t>выбор языка программирования и библиотек, создание идеи системы</w:t>
      </w:r>
      <w:r w:rsidR="00E3171E">
        <w:t>.</w:t>
      </w:r>
    </w:p>
    <w:p w14:paraId="3EF6FD8D" w14:textId="6F0F0077" w:rsidR="00E3171E" w:rsidRDefault="00E3171E" w:rsidP="009E69AC">
      <w:pPr>
        <w:pStyle w:val="a0"/>
        <w:numPr>
          <w:ilvl w:val="0"/>
          <w:numId w:val="0"/>
        </w:numPr>
        <w:ind w:firstLine="709"/>
      </w:pPr>
      <w:r>
        <w:t>Создание дизайна – в этом этапе происходит разработка дизайна</w:t>
      </w:r>
      <w:r w:rsidR="00142B08" w:rsidRPr="00142B08">
        <w:t xml:space="preserve">, </w:t>
      </w:r>
      <w:r w:rsidR="00D56651">
        <w:t>в</w:t>
      </w:r>
      <w:r w:rsidR="00EC116E">
        <w:t xml:space="preserve">ключая </w:t>
      </w:r>
      <w:proofErr w:type="spellStart"/>
      <w:r w:rsidR="00EC116E">
        <w:t>отрисовку</w:t>
      </w:r>
      <w:proofErr w:type="spellEnd"/>
      <w:r w:rsidR="00EC116E">
        <w:t xml:space="preserve"> элементов приложения</w:t>
      </w:r>
      <w:r w:rsidR="00D56651">
        <w:t xml:space="preserve"> и разработку функционала</w:t>
      </w:r>
      <w:r w:rsidR="00142B08" w:rsidRPr="00142B08">
        <w:t>.</w:t>
      </w:r>
    </w:p>
    <w:p w14:paraId="0178F6AB" w14:textId="1A3BEABF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Разработка программного кода – в этом этап</w:t>
      </w:r>
      <w:r w:rsidR="00D56651">
        <w:t>е происходит реализация системы</w:t>
      </w:r>
      <w:r>
        <w:t>, написание и отладка кода.</w:t>
      </w:r>
    </w:p>
    <w:p w14:paraId="3DF01EDC" w14:textId="6FFED6D6" w:rsidR="00142B08" w:rsidRDefault="00D56651" w:rsidP="009E69AC">
      <w:pPr>
        <w:pStyle w:val="a0"/>
        <w:numPr>
          <w:ilvl w:val="0"/>
          <w:numId w:val="0"/>
        </w:numPr>
        <w:ind w:firstLine="709"/>
      </w:pPr>
      <w:r>
        <w:t>Тестирование ИС</w:t>
      </w:r>
      <w:r w:rsidR="00142B08">
        <w:t xml:space="preserve"> – в этом этапе происходит тестирование, обнаруживаются и исправляются ошибки.</w:t>
      </w:r>
    </w:p>
    <w:p w14:paraId="337C6605" w14:textId="7CDA67E5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Написание документации – в этом этап</w:t>
      </w:r>
      <w:r w:rsidR="00D56651">
        <w:t>е описываются содержание системы</w:t>
      </w:r>
      <w:r>
        <w:t>.</w:t>
      </w:r>
    </w:p>
    <w:p w14:paraId="478F737D" w14:textId="77777777" w:rsidR="00142B08" w:rsidRDefault="00142B08" w:rsidP="002E7376">
      <w:pPr>
        <w:pStyle w:val="a0"/>
        <w:numPr>
          <w:ilvl w:val="0"/>
          <w:numId w:val="0"/>
        </w:numPr>
        <w:ind w:left="851"/>
      </w:pPr>
    </w:p>
    <w:p w14:paraId="5AEFA70E" w14:textId="77777777" w:rsidR="00142B08" w:rsidRPr="002E7376" w:rsidRDefault="00142B08" w:rsidP="002E7376">
      <w:pPr>
        <w:pStyle w:val="a0"/>
        <w:numPr>
          <w:ilvl w:val="0"/>
          <w:numId w:val="0"/>
        </w:numPr>
        <w:ind w:left="851"/>
        <w:rPr>
          <w:highlight w:val="yellow"/>
        </w:rPr>
      </w:pPr>
    </w:p>
    <w:p w14:paraId="3221F49F" w14:textId="020BC77D" w:rsidR="00F63CB8" w:rsidRDefault="00F63CB8" w:rsidP="00F63CB8">
      <w:pPr>
        <w:pStyle w:val="1"/>
      </w:pPr>
      <w:bookmarkStart w:id="28" w:name="_Toc179554525"/>
      <w:r w:rsidRPr="00847108">
        <w:lastRenderedPageBreak/>
        <w:t>Порядок разработки</w:t>
      </w:r>
      <w:bookmarkEnd w:id="28"/>
    </w:p>
    <w:p w14:paraId="18F0B05F" w14:textId="5AB2D544" w:rsidR="003D11F4" w:rsidRDefault="003D11F4" w:rsidP="003D11F4">
      <w:pPr>
        <w:pStyle w:val="2"/>
      </w:pPr>
      <w:bookmarkStart w:id="29" w:name="_Toc179554526"/>
      <w:r>
        <w:t>Стадии разработки</w:t>
      </w:r>
      <w:bookmarkEnd w:id="29"/>
    </w:p>
    <w:p w14:paraId="3BD41702" w14:textId="77777777" w:rsidR="003D11F4" w:rsidRPr="000649A1" w:rsidRDefault="003D11F4" w:rsidP="009E69AC">
      <w:pPr>
        <w:ind w:firstLine="709"/>
        <w:rPr>
          <w:rFonts w:eastAsia="Times New Roman"/>
        </w:rPr>
      </w:pPr>
      <w:r w:rsidRPr="000649A1">
        <w:rPr>
          <w:rFonts w:eastAsia="Times New Roman"/>
        </w:rPr>
        <w:t>Разработка</w:t>
      </w:r>
      <w:r>
        <w:rPr>
          <w:rFonts w:eastAsia="Times New Roman"/>
        </w:rPr>
        <w:t xml:space="preserve"> ИС</w:t>
      </w:r>
      <w:r w:rsidRPr="000649A1">
        <w:rPr>
          <w:rFonts w:eastAsia="Times New Roman"/>
        </w:rPr>
        <w:t xml:space="preserve"> должна быть проведена в четыре стадии:</w:t>
      </w:r>
    </w:p>
    <w:p w14:paraId="52837EB8" w14:textId="670CD5E3" w:rsidR="003D11F4" w:rsidRPr="000649A1" w:rsidRDefault="00343ED6" w:rsidP="003D11F4">
      <w:pPr>
        <w:pStyle w:val="vguList2"/>
        <w:ind w:firstLine="851"/>
        <w:rPr>
          <w:rFonts w:ascii="Noto Sans Symbols" w:hAnsi="Noto Sans Symbols" w:hint="eastAsia"/>
        </w:rPr>
      </w:pPr>
      <w:r>
        <w:t>Разработка ТЗ</w:t>
      </w:r>
      <w:r w:rsidR="003D11F4" w:rsidRPr="000649A1">
        <w:t>;</w:t>
      </w:r>
    </w:p>
    <w:p w14:paraId="0ABD353A" w14:textId="5187CBE3" w:rsidR="00EB2854" w:rsidRPr="00481717" w:rsidRDefault="00AD7522" w:rsidP="00481717">
      <w:pPr>
        <w:pStyle w:val="vguList2"/>
        <w:ind w:firstLine="851"/>
        <w:rPr>
          <w:rFonts w:ascii="Noto Sans Symbols" w:hAnsi="Noto Sans Symbols" w:hint="eastAsia"/>
        </w:rPr>
      </w:pPr>
      <w:r>
        <w:t>П</w:t>
      </w:r>
      <w:r w:rsidR="003D11F4" w:rsidRPr="000649A1">
        <w:t>роектирование;</w:t>
      </w:r>
    </w:p>
    <w:p w14:paraId="57789CE0" w14:textId="0702BED5" w:rsidR="003D11F4" w:rsidRPr="000649A1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Реализация</w:t>
      </w:r>
      <w:r w:rsidR="00EB2854">
        <w:t>;</w:t>
      </w:r>
    </w:p>
    <w:p w14:paraId="492723BA" w14:textId="77777777" w:rsidR="003D11F4" w:rsidRPr="00895A4F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Внедрение.</w:t>
      </w:r>
    </w:p>
    <w:p w14:paraId="19AC6ACC" w14:textId="4A9B2767" w:rsidR="003D11F4" w:rsidRDefault="003D11F4" w:rsidP="009E69AC">
      <w:pPr>
        <w:pStyle w:val="vguList2"/>
        <w:numPr>
          <w:ilvl w:val="0"/>
          <w:numId w:val="0"/>
        </w:numPr>
        <w:ind w:firstLine="709"/>
      </w:pPr>
      <w:r>
        <w:t>Работы проводятся стадиями, описанными в таблице 1. </w:t>
      </w:r>
    </w:p>
    <w:p w14:paraId="72D6E3A5" w14:textId="42F53A33" w:rsidR="003D11F4" w:rsidRPr="00895A4F" w:rsidRDefault="003D11F4" w:rsidP="003D11F4">
      <w:pPr>
        <w:spacing w:before="0" w:line="240" w:lineRule="auto"/>
        <w:ind w:firstLine="0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color w:val="000000"/>
        </w:rPr>
        <w:t>Таблица 1 – Стадии разработки проекта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552"/>
        <w:gridCol w:w="5523"/>
      </w:tblGrid>
      <w:tr w:rsidR="003D11F4" w:rsidRPr="00895A4F" w14:paraId="769E75F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822AF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№ стадии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876339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Наименование стадии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F65EC5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Описание</w:t>
            </w:r>
          </w:p>
        </w:tc>
      </w:tr>
      <w:tr w:rsidR="003D11F4" w:rsidRPr="00895A4F" w14:paraId="0AFEC29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209318" w14:textId="77777777" w:rsidR="003D11F4" w:rsidRPr="00895A4F" w:rsidRDefault="003D11F4" w:rsidP="003D11F4">
            <w:pPr>
              <w:jc w:val="center"/>
            </w:pPr>
            <w:r w:rsidRPr="00895A4F">
              <w:t>1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B7DE0D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Разработка ТЗ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CE8CDD" w14:textId="3942A40E" w:rsidR="003D11F4" w:rsidRPr="00895A4F" w:rsidRDefault="003D11F4" w:rsidP="003D11F4">
            <w:pPr>
              <w:ind w:firstLine="0"/>
              <w:jc w:val="center"/>
            </w:pPr>
            <w:r w:rsidRPr="003D11F4">
              <w:t>Разр</w:t>
            </w:r>
            <w:r>
              <w:t>аботка технического задания</w:t>
            </w:r>
            <w:r w:rsidRPr="003D11F4">
              <w:t xml:space="preserve"> включает в себя определение требований и характеристик проекта.</w:t>
            </w:r>
          </w:p>
        </w:tc>
      </w:tr>
      <w:tr w:rsidR="003D11F4" w:rsidRPr="00895A4F" w14:paraId="26B3807B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7BFF8F" w14:textId="77777777" w:rsidR="003D11F4" w:rsidRPr="00895A4F" w:rsidRDefault="003D11F4" w:rsidP="003D11F4">
            <w:pPr>
              <w:jc w:val="center"/>
            </w:pPr>
            <w:r w:rsidRPr="00895A4F">
              <w:t>2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07EF96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Проектирование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F10C6" w14:textId="25CAAA09" w:rsidR="003D11F4" w:rsidRPr="00895A4F" w:rsidRDefault="003D11F4" w:rsidP="00F41AD7">
            <w:pPr>
              <w:ind w:firstLine="0"/>
              <w:jc w:val="center"/>
            </w:pPr>
            <w:r w:rsidRPr="003D11F4">
              <w:t>На этом этапе производится разр</w:t>
            </w:r>
            <w:r>
              <w:t xml:space="preserve">аботка </w:t>
            </w:r>
            <w:r>
              <w:rPr>
                <w:lang w:val="en-US"/>
              </w:rPr>
              <w:t>GUI</w:t>
            </w:r>
            <w:r w:rsidRPr="003D11F4">
              <w:t xml:space="preserve"> для </w:t>
            </w:r>
            <w:r w:rsidR="00F41AD7">
              <w:t>мобильного приложения</w:t>
            </w:r>
            <w:r w:rsidRPr="003D11F4">
              <w:t>, а также создание о</w:t>
            </w:r>
            <w:r w:rsidR="00F41AD7">
              <w:t>блачной</w:t>
            </w:r>
            <w:r w:rsidRPr="003D11F4">
              <w:t xml:space="preserve"> базы данных.</w:t>
            </w:r>
          </w:p>
        </w:tc>
      </w:tr>
      <w:tr w:rsidR="003D11F4" w:rsidRPr="00895A4F" w14:paraId="38CB7023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54AE99" w14:textId="77777777" w:rsidR="003D11F4" w:rsidRPr="00895A4F" w:rsidRDefault="003D11F4" w:rsidP="003D11F4">
            <w:pPr>
              <w:jc w:val="center"/>
            </w:pPr>
            <w:r w:rsidRPr="00895A4F">
              <w:t>3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BAFB18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Реализация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3FCDEA" w14:textId="0BD310D0" w:rsidR="003D11F4" w:rsidRPr="00895A4F" w:rsidRDefault="003D11F4" w:rsidP="00F41AD7">
            <w:pPr>
              <w:ind w:firstLine="0"/>
              <w:jc w:val="center"/>
            </w:pPr>
            <w:r w:rsidRPr="003D11F4">
              <w:t>На этой стадии</w:t>
            </w:r>
            <w:r>
              <w:t xml:space="preserve"> выполняется написание кода для </w:t>
            </w:r>
            <w:r w:rsidR="00F41AD7">
              <w:t>мобильного приложения</w:t>
            </w:r>
            <w:r w:rsidRPr="003D11F4">
              <w:t xml:space="preserve"> в соответствии с ранее разработанным дизайном и утвержденными требованиями,</w:t>
            </w:r>
            <w:r>
              <w:t xml:space="preserve"> описанными в ТЗ.</w:t>
            </w:r>
          </w:p>
        </w:tc>
      </w:tr>
      <w:tr w:rsidR="003D11F4" w:rsidRPr="00895A4F" w14:paraId="5239FA51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99B84B" w14:textId="77777777" w:rsidR="003D11F4" w:rsidRPr="00895A4F" w:rsidRDefault="003D11F4" w:rsidP="003D11F4">
            <w:pPr>
              <w:jc w:val="center"/>
            </w:pPr>
            <w:r w:rsidRPr="00895A4F">
              <w:t>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3FFD52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Внедрение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6182A" w14:textId="2B42124C" w:rsidR="003D11F4" w:rsidRPr="00895A4F" w:rsidRDefault="003D11F4" w:rsidP="00F41AD7">
            <w:pPr>
              <w:ind w:firstLine="0"/>
              <w:jc w:val="center"/>
            </w:pPr>
            <w:r w:rsidRPr="003D11F4">
              <w:t>Этап внедрения включает в себя</w:t>
            </w:r>
            <w:r w:rsidR="00AD7522">
              <w:t xml:space="preserve"> тестирование </w:t>
            </w:r>
            <w:r w:rsidR="00F41AD7">
              <w:t xml:space="preserve">мобильного приложения </w:t>
            </w:r>
            <w:r w:rsidR="00AD7522">
              <w:t xml:space="preserve">и </w:t>
            </w:r>
            <w:r w:rsidRPr="003D11F4">
              <w:t>устранение обнаруженных ошибок.</w:t>
            </w:r>
          </w:p>
        </w:tc>
      </w:tr>
    </w:tbl>
    <w:p w14:paraId="3D43886A" w14:textId="77777777" w:rsidR="003D11F4" w:rsidRPr="003D11F4" w:rsidRDefault="003D11F4" w:rsidP="003D11F4">
      <w:pPr>
        <w:pStyle w:val="vguList2"/>
        <w:numPr>
          <w:ilvl w:val="0"/>
          <w:numId w:val="0"/>
        </w:numPr>
        <w:ind w:left="851"/>
      </w:pPr>
    </w:p>
    <w:p w14:paraId="0A0EA3D7" w14:textId="6168F6E2" w:rsidR="00AD7522" w:rsidRDefault="00AD7522" w:rsidP="00AD7522">
      <w:pPr>
        <w:pStyle w:val="2"/>
      </w:pPr>
      <w:bookmarkStart w:id="30" w:name="_Toc179554527"/>
      <w:r>
        <w:t>Этапы реализации</w:t>
      </w:r>
      <w:bookmarkEnd w:id="30"/>
    </w:p>
    <w:p w14:paraId="3E2EB32A" w14:textId="55063D9C" w:rsidR="00F63CB8" w:rsidRDefault="00D56651" w:rsidP="009E69AC">
      <w:pPr>
        <w:ind w:firstLine="709"/>
      </w:pPr>
      <w:r>
        <w:t>Порядок разработки ИС</w:t>
      </w:r>
      <w:r w:rsidR="003D11F4">
        <w:t xml:space="preserve"> описан в таблице 2.</w:t>
      </w:r>
    </w:p>
    <w:p w14:paraId="6B7661C9" w14:textId="77777777" w:rsidR="00500B70" w:rsidRDefault="00500B70" w:rsidP="009E69AC">
      <w:pPr>
        <w:ind w:firstLine="709"/>
      </w:pPr>
    </w:p>
    <w:p w14:paraId="4B15639A" w14:textId="4B87C4A3" w:rsidR="003D11F4" w:rsidRDefault="003D11F4" w:rsidP="00F63CB8"/>
    <w:p w14:paraId="328F77D5" w14:textId="3061AAD3" w:rsidR="00AD7522" w:rsidRDefault="00AD7522" w:rsidP="00F63CB8"/>
    <w:p w14:paraId="2DE33DCA" w14:textId="61639689" w:rsidR="00AD7522" w:rsidRDefault="00AD7522" w:rsidP="00F63CB8"/>
    <w:p w14:paraId="44930346" w14:textId="73960E11" w:rsidR="00AD7522" w:rsidRDefault="00AD7522" w:rsidP="00F63CB8"/>
    <w:p w14:paraId="5EA6A333" w14:textId="0A148BF2" w:rsidR="00AD7522" w:rsidRDefault="00AD7522" w:rsidP="00F63CB8"/>
    <w:p w14:paraId="514989A5" w14:textId="46596035" w:rsidR="00AD7522" w:rsidRDefault="00AD7522" w:rsidP="00F63CB8"/>
    <w:p w14:paraId="6DCCB2CF" w14:textId="77777777" w:rsidR="00AD7522" w:rsidRDefault="00AD7522" w:rsidP="00F63CB8"/>
    <w:p w14:paraId="2BED4527" w14:textId="77777777" w:rsidR="003D11F4" w:rsidRDefault="003D11F4" w:rsidP="00F63CB8"/>
    <w:p w14:paraId="2AA98583" w14:textId="377D1969" w:rsidR="0090047B" w:rsidRDefault="003D11F4" w:rsidP="0090047B">
      <w:pPr>
        <w:ind w:firstLine="0"/>
      </w:pPr>
      <w:r>
        <w:t>Таблица 2</w:t>
      </w:r>
      <w:r w:rsidR="0090047B">
        <w:t xml:space="preserve"> –</w:t>
      </w:r>
      <w:r w:rsidR="00EF24DB">
        <w:t xml:space="preserve"> порядок</w:t>
      </w:r>
      <w:r w:rsidR="00D56651">
        <w:t xml:space="preserve"> разработки системы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85"/>
        <w:gridCol w:w="1963"/>
        <w:gridCol w:w="1802"/>
        <w:gridCol w:w="3247"/>
        <w:gridCol w:w="1898"/>
      </w:tblGrid>
      <w:tr w:rsidR="00F63CB8" w14:paraId="6BD035A7" w14:textId="77777777" w:rsidTr="00F63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39" w:type="dxa"/>
          </w:tcPr>
          <w:p w14:paraId="318A1A35" w14:textId="6F54E372" w:rsidR="00F63CB8" w:rsidRDefault="00F63CB8" w:rsidP="00F63CB8">
            <w:pPr>
              <w:ind w:firstLine="0"/>
            </w:pPr>
            <w:r>
              <w:t>№ этапа</w:t>
            </w:r>
          </w:p>
        </w:tc>
        <w:tc>
          <w:tcPr>
            <w:tcW w:w="2039" w:type="dxa"/>
          </w:tcPr>
          <w:p w14:paraId="1A1C30BC" w14:textId="36580341" w:rsidR="00F63CB8" w:rsidRDefault="00F63CB8" w:rsidP="00F63CB8">
            <w:pPr>
              <w:ind w:firstLine="0"/>
            </w:pPr>
            <w:r>
              <w:t>Наименование этапа</w:t>
            </w:r>
          </w:p>
        </w:tc>
        <w:tc>
          <w:tcPr>
            <w:tcW w:w="2039" w:type="dxa"/>
          </w:tcPr>
          <w:p w14:paraId="46865FBB" w14:textId="6F4AFCF5" w:rsidR="00F63CB8" w:rsidRDefault="00F63CB8" w:rsidP="00F63CB8">
            <w:pPr>
              <w:ind w:firstLine="0"/>
            </w:pPr>
            <w:r>
              <w:t>Длительность</w:t>
            </w:r>
          </w:p>
        </w:tc>
        <w:tc>
          <w:tcPr>
            <w:tcW w:w="2039" w:type="dxa"/>
          </w:tcPr>
          <w:p w14:paraId="2C13750F" w14:textId="03A07BC6" w:rsidR="00F63CB8" w:rsidRDefault="00A804C7" w:rsidP="00F63CB8">
            <w:pPr>
              <w:ind w:firstLine="0"/>
            </w:pPr>
            <w:r>
              <w:t>Состав работ</w:t>
            </w:r>
          </w:p>
        </w:tc>
        <w:tc>
          <w:tcPr>
            <w:tcW w:w="2039" w:type="dxa"/>
          </w:tcPr>
          <w:p w14:paraId="017E780D" w14:textId="6A771DEA" w:rsidR="00F63CB8" w:rsidRDefault="00A804C7" w:rsidP="00F63CB8">
            <w:pPr>
              <w:ind w:firstLine="0"/>
            </w:pPr>
            <w:r>
              <w:t>Результат</w:t>
            </w:r>
          </w:p>
        </w:tc>
      </w:tr>
      <w:tr w:rsidR="00F63CB8" w14:paraId="07B58899" w14:textId="77777777" w:rsidTr="00F63CB8">
        <w:tc>
          <w:tcPr>
            <w:tcW w:w="2039" w:type="dxa"/>
          </w:tcPr>
          <w:p w14:paraId="2DA74AF2" w14:textId="20B54C19" w:rsidR="00F63CB8" w:rsidRDefault="00A804C7" w:rsidP="0090047B">
            <w:pPr>
              <w:ind w:firstLine="0"/>
              <w:jc w:val="left"/>
            </w:pPr>
            <w:r>
              <w:t>№ 1</w:t>
            </w:r>
          </w:p>
        </w:tc>
        <w:tc>
          <w:tcPr>
            <w:tcW w:w="2039" w:type="dxa"/>
          </w:tcPr>
          <w:p w14:paraId="05F2EDED" w14:textId="2859F398" w:rsidR="00F63CB8" w:rsidRDefault="00A804C7" w:rsidP="0090047B">
            <w:pPr>
              <w:spacing w:line="276" w:lineRule="auto"/>
              <w:ind w:firstLine="0"/>
              <w:jc w:val="left"/>
            </w:pPr>
            <w:r>
              <w:t>Настройка рабочего окружения</w:t>
            </w:r>
          </w:p>
        </w:tc>
        <w:tc>
          <w:tcPr>
            <w:tcW w:w="2039" w:type="dxa"/>
          </w:tcPr>
          <w:p w14:paraId="539E3F90" w14:textId="1D10C1B5" w:rsidR="00F63CB8" w:rsidRDefault="00A804C7" w:rsidP="0090047B">
            <w:pPr>
              <w:ind w:firstLine="0"/>
              <w:jc w:val="left"/>
            </w:pPr>
            <w:r>
              <w:t>4 дня</w:t>
            </w:r>
          </w:p>
        </w:tc>
        <w:tc>
          <w:tcPr>
            <w:tcW w:w="2039" w:type="dxa"/>
          </w:tcPr>
          <w:p w14:paraId="78F9666E" w14:textId="33560FCD" w:rsidR="00F63CB8" w:rsidRPr="00A804C7" w:rsidRDefault="00A804C7" w:rsidP="00F41AD7">
            <w:pPr>
              <w:ind w:firstLine="0"/>
              <w:jc w:val="left"/>
            </w:pPr>
            <w:r>
              <w:t xml:space="preserve">Установить и настроить </w:t>
            </w:r>
            <w:r>
              <w:rPr>
                <w:lang w:val="en-US"/>
              </w:rPr>
              <w:t>IDE</w:t>
            </w:r>
            <w:r>
              <w:t> </w:t>
            </w:r>
            <w:r w:rsidR="00F41AD7">
              <w:rPr>
                <w:lang w:val="en-US"/>
              </w:rPr>
              <w:t>Android</w:t>
            </w:r>
            <w:r w:rsidR="00F41AD7" w:rsidRPr="00F41AD7">
              <w:t xml:space="preserve"> </w:t>
            </w:r>
            <w:r w:rsidR="00F41AD7">
              <w:rPr>
                <w:lang w:val="en-US"/>
              </w:rPr>
              <w:t>Studio</w:t>
            </w:r>
            <w:r>
              <w:t xml:space="preserve">, установить все необходимые библиотеки </w:t>
            </w:r>
          </w:p>
        </w:tc>
        <w:tc>
          <w:tcPr>
            <w:tcW w:w="2039" w:type="dxa"/>
          </w:tcPr>
          <w:p w14:paraId="12DB721D" w14:textId="514D9A08" w:rsidR="00F63CB8" w:rsidRDefault="00A804C7" w:rsidP="0090047B">
            <w:pPr>
              <w:ind w:firstLine="0"/>
              <w:jc w:val="left"/>
            </w:pPr>
            <w:r>
              <w:t>Оборудование готовое к написанию кода</w:t>
            </w:r>
          </w:p>
        </w:tc>
      </w:tr>
      <w:tr w:rsidR="001F7287" w14:paraId="3C338A2C" w14:textId="77777777" w:rsidTr="00F63CB8">
        <w:tc>
          <w:tcPr>
            <w:tcW w:w="2039" w:type="dxa"/>
          </w:tcPr>
          <w:p w14:paraId="62B6119E" w14:textId="4DE7042C" w:rsidR="001F7287" w:rsidRDefault="001F7287" w:rsidP="0090047B">
            <w:pPr>
              <w:ind w:firstLine="0"/>
              <w:jc w:val="left"/>
            </w:pPr>
            <w:r>
              <w:t>№ 2</w:t>
            </w:r>
          </w:p>
        </w:tc>
        <w:tc>
          <w:tcPr>
            <w:tcW w:w="2039" w:type="dxa"/>
          </w:tcPr>
          <w:p w14:paraId="7DCED26E" w14:textId="498CC5EA" w:rsidR="001F7287" w:rsidRDefault="001F7287" w:rsidP="0090047B">
            <w:pPr>
              <w:spacing w:line="276" w:lineRule="auto"/>
              <w:ind w:firstLine="0"/>
              <w:jc w:val="left"/>
            </w:pPr>
            <w:r>
              <w:t>Проектирование</w:t>
            </w:r>
          </w:p>
        </w:tc>
        <w:tc>
          <w:tcPr>
            <w:tcW w:w="2039" w:type="dxa"/>
          </w:tcPr>
          <w:p w14:paraId="026BC5B8" w14:textId="09831D07" w:rsidR="001F7287" w:rsidRPr="001F7287" w:rsidRDefault="001F7287" w:rsidP="0090047B">
            <w:pPr>
              <w:ind w:firstLine="0"/>
              <w:jc w:val="left"/>
            </w:pPr>
            <w:r>
              <w:rPr>
                <w:lang w:val="en-US"/>
              </w:rPr>
              <w:t xml:space="preserve">1 </w:t>
            </w:r>
            <w:proofErr w:type="spellStart"/>
            <w:r>
              <w:rPr>
                <w:lang w:val="en-US"/>
              </w:rPr>
              <w:t>неделя</w:t>
            </w:r>
            <w:proofErr w:type="spellEnd"/>
          </w:p>
        </w:tc>
        <w:tc>
          <w:tcPr>
            <w:tcW w:w="2039" w:type="dxa"/>
          </w:tcPr>
          <w:p w14:paraId="7B8CCBC7" w14:textId="25AAD1D6" w:rsidR="001F7287" w:rsidRDefault="001F7287" w:rsidP="0090047B">
            <w:pPr>
              <w:ind w:firstLine="0"/>
              <w:jc w:val="left"/>
            </w:pPr>
            <w:r>
              <w:t>Спроектировать структуру информационной системы и базы данных</w:t>
            </w:r>
          </w:p>
        </w:tc>
        <w:tc>
          <w:tcPr>
            <w:tcW w:w="2039" w:type="dxa"/>
          </w:tcPr>
          <w:p w14:paraId="63728A61" w14:textId="7A09E20F" w:rsidR="001F7287" w:rsidRDefault="001F7287" w:rsidP="00F41AD7">
            <w:pPr>
              <w:ind w:firstLine="0"/>
              <w:jc w:val="left"/>
            </w:pPr>
            <w:r>
              <w:t xml:space="preserve">Структура </w:t>
            </w:r>
            <w:r w:rsidR="00F41AD7">
              <w:t>мобильного приложения</w:t>
            </w:r>
            <w:r>
              <w:t xml:space="preserve"> и базы данных</w:t>
            </w:r>
          </w:p>
        </w:tc>
      </w:tr>
      <w:tr w:rsidR="00F63CB8" w14:paraId="4C1724D8" w14:textId="77777777" w:rsidTr="00F63CB8">
        <w:tc>
          <w:tcPr>
            <w:tcW w:w="2039" w:type="dxa"/>
          </w:tcPr>
          <w:p w14:paraId="5A4602B0" w14:textId="7878A293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3</w:t>
            </w:r>
          </w:p>
        </w:tc>
        <w:tc>
          <w:tcPr>
            <w:tcW w:w="2039" w:type="dxa"/>
          </w:tcPr>
          <w:p w14:paraId="4AE2011D" w14:textId="708A6AAF" w:rsidR="00F63CB8" w:rsidRDefault="00D56651" w:rsidP="0090047B">
            <w:pPr>
              <w:ind w:firstLine="0"/>
              <w:jc w:val="left"/>
            </w:pPr>
            <w:r>
              <w:t>Написание кода системы</w:t>
            </w:r>
          </w:p>
        </w:tc>
        <w:tc>
          <w:tcPr>
            <w:tcW w:w="2039" w:type="dxa"/>
          </w:tcPr>
          <w:p w14:paraId="5B5193F2" w14:textId="4FB49117" w:rsidR="00F63CB8" w:rsidRDefault="00D56651" w:rsidP="0090047B">
            <w:pPr>
              <w:ind w:firstLine="0"/>
              <w:jc w:val="left"/>
            </w:pPr>
            <w:r>
              <w:t>1</w:t>
            </w:r>
            <w:r w:rsidR="00A804C7">
              <w:t xml:space="preserve"> месяц</w:t>
            </w:r>
          </w:p>
        </w:tc>
        <w:tc>
          <w:tcPr>
            <w:tcW w:w="2039" w:type="dxa"/>
          </w:tcPr>
          <w:p w14:paraId="63A57FA8" w14:textId="71AF45DB" w:rsidR="00F63CB8" w:rsidRPr="004601A3" w:rsidRDefault="006968E5" w:rsidP="00B53D0B">
            <w:pPr>
              <w:ind w:firstLine="0"/>
              <w:jc w:val="left"/>
            </w:pPr>
            <w:r>
              <w:t xml:space="preserve">Разработать код </w:t>
            </w:r>
            <w:r w:rsidR="00F41AD7">
              <w:t xml:space="preserve">мобильного приложения «Путеводитель для туристов» </w:t>
            </w:r>
            <w:r w:rsidR="004601A3">
              <w:t xml:space="preserve">на ЯП </w:t>
            </w:r>
            <w:proofErr w:type="spellStart"/>
            <w:r w:rsidR="00F41AD7">
              <w:rPr>
                <w:lang w:val="en-US"/>
              </w:rPr>
              <w:t>Kotline</w:t>
            </w:r>
            <w:proofErr w:type="spellEnd"/>
            <w:r w:rsidR="00F41AD7">
              <w:t xml:space="preserve">, также используя </w:t>
            </w:r>
            <w:proofErr w:type="spellStart"/>
            <w:r w:rsidR="00F41AD7">
              <w:t>фреймворк</w:t>
            </w:r>
            <w:proofErr w:type="spellEnd"/>
            <w:r w:rsidR="00F41AD7">
              <w:t xml:space="preserve"> </w:t>
            </w:r>
            <w:r w:rsidR="00F41AD7">
              <w:rPr>
                <w:lang w:val="en-US"/>
              </w:rPr>
              <w:t>Flutter</w:t>
            </w:r>
            <w:r w:rsidR="004601A3">
              <w:t>. Реализовать все функции, прописанные в техническом задании.</w:t>
            </w:r>
            <w:r>
              <w:t xml:space="preserve"> Т</w:t>
            </w:r>
            <w:r w:rsidRPr="006968E5">
              <w:t>акже разработ</w:t>
            </w:r>
            <w:r>
              <w:t xml:space="preserve">ать и настроить </w:t>
            </w:r>
            <w:r w:rsidR="00B53D0B">
              <w:t xml:space="preserve">облачную </w:t>
            </w:r>
            <w:r>
              <w:t>базу данных</w:t>
            </w:r>
            <w:r w:rsidRPr="006968E5">
              <w:t xml:space="preserve">, которая будет хранить информацию </w:t>
            </w:r>
            <w:r w:rsidR="00B53D0B">
              <w:t>путешествиях пользователя.</w:t>
            </w:r>
          </w:p>
        </w:tc>
        <w:tc>
          <w:tcPr>
            <w:tcW w:w="2039" w:type="dxa"/>
          </w:tcPr>
          <w:p w14:paraId="5F1F3A94" w14:textId="3A19EAF6" w:rsidR="00F63CB8" w:rsidRDefault="00EC116E" w:rsidP="0090047B">
            <w:pPr>
              <w:ind w:firstLine="0"/>
              <w:jc w:val="left"/>
            </w:pPr>
            <w:r>
              <w:t>Демоверсия приложения</w:t>
            </w:r>
            <w:r w:rsidR="00BA09FE">
              <w:t>, готовая и настроенная БД</w:t>
            </w:r>
          </w:p>
        </w:tc>
      </w:tr>
      <w:tr w:rsidR="00F63CB8" w14:paraId="4E920F8D" w14:textId="77777777" w:rsidTr="00F63CB8">
        <w:tc>
          <w:tcPr>
            <w:tcW w:w="2039" w:type="dxa"/>
          </w:tcPr>
          <w:p w14:paraId="2EED4D95" w14:textId="4D1CA1FB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4</w:t>
            </w:r>
          </w:p>
        </w:tc>
        <w:tc>
          <w:tcPr>
            <w:tcW w:w="2039" w:type="dxa"/>
          </w:tcPr>
          <w:p w14:paraId="4F014FC2" w14:textId="77777777" w:rsidR="00F63CB8" w:rsidRDefault="004601A3" w:rsidP="0090047B">
            <w:pPr>
              <w:ind w:firstLine="0"/>
              <w:jc w:val="left"/>
            </w:pPr>
            <w:r>
              <w:t>Тестирование</w:t>
            </w:r>
          </w:p>
          <w:p w14:paraId="60C6222C" w14:textId="1C8B08F7" w:rsidR="004601A3" w:rsidRDefault="004601A3" w:rsidP="0090047B">
            <w:pPr>
              <w:ind w:firstLine="0"/>
              <w:jc w:val="left"/>
            </w:pPr>
            <w:r>
              <w:t>демоверсии</w:t>
            </w:r>
          </w:p>
        </w:tc>
        <w:tc>
          <w:tcPr>
            <w:tcW w:w="2039" w:type="dxa"/>
          </w:tcPr>
          <w:p w14:paraId="2C19D20B" w14:textId="02169EB9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59BC496" w14:textId="64D364B1" w:rsidR="00F63CB8" w:rsidRDefault="004601A3" w:rsidP="0090047B">
            <w:pPr>
              <w:ind w:firstLine="0"/>
              <w:jc w:val="left"/>
            </w:pPr>
            <w:r>
              <w:t xml:space="preserve">Выявление </w:t>
            </w:r>
            <w:r w:rsidR="00D56651">
              <w:t>ошибок и сбоев системы</w:t>
            </w:r>
          </w:p>
        </w:tc>
        <w:tc>
          <w:tcPr>
            <w:tcW w:w="2039" w:type="dxa"/>
          </w:tcPr>
          <w:p w14:paraId="73D1B177" w14:textId="62FEDEDA" w:rsidR="00F63CB8" w:rsidRDefault="004601A3" w:rsidP="007703A1">
            <w:pPr>
              <w:ind w:firstLine="0"/>
              <w:jc w:val="left"/>
            </w:pPr>
            <w:r>
              <w:t xml:space="preserve">Список </w:t>
            </w:r>
            <w:r w:rsidR="007703A1">
              <w:t>возможных ошибок</w:t>
            </w:r>
          </w:p>
        </w:tc>
      </w:tr>
      <w:tr w:rsidR="00F63CB8" w14:paraId="0BB6B126" w14:textId="77777777" w:rsidTr="00F63CB8">
        <w:tc>
          <w:tcPr>
            <w:tcW w:w="2039" w:type="dxa"/>
          </w:tcPr>
          <w:p w14:paraId="546B6EA9" w14:textId="2343F2F1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5</w:t>
            </w:r>
          </w:p>
        </w:tc>
        <w:tc>
          <w:tcPr>
            <w:tcW w:w="2039" w:type="dxa"/>
          </w:tcPr>
          <w:p w14:paraId="38812C73" w14:textId="483E834E" w:rsidR="00F63CB8" w:rsidRDefault="00EC116E" w:rsidP="0090047B">
            <w:pPr>
              <w:ind w:firstLine="0"/>
              <w:jc w:val="left"/>
            </w:pPr>
            <w:r>
              <w:t>Написание финальной версии приложения</w:t>
            </w:r>
          </w:p>
        </w:tc>
        <w:tc>
          <w:tcPr>
            <w:tcW w:w="2039" w:type="dxa"/>
          </w:tcPr>
          <w:p w14:paraId="4E931690" w14:textId="60B195D2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BD56388" w14:textId="690D3F7C" w:rsidR="00F63CB8" w:rsidRDefault="004601A3" w:rsidP="00B53D0B">
            <w:pPr>
              <w:ind w:firstLine="0"/>
              <w:jc w:val="left"/>
            </w:pPr>
            <w:r>
              <w:t>Исправление в</w:t>
            </w:r>
            <w:r w:rsidR="00D56651">
              <w:t xml:space="preserve">сех ошибок предыдущей версии </w:t>
            </w:r>
            <w:r w:rsidR="00B53D0B">
              <w:t>мобильного приложения</w:t>
            </w:r>
          </w:p>
        </w:tc>
        <w:tc>
          <w:tcPr>
            <w:tcW w:w="2039" w:type="dxa"/>
          </w:tcPr>
          <w:p w14:paraId="445854B6" w14:textId="66CE20FE" w:rsidR="00F63CB8" w:rsidRDefault="00D56651" w:rsidP="00B53D0B">
            <w:pPr>
              <w:ind w:firstLine="0"/>
              <w:jc w:val="left"/>
            </w:pPr>
            <w:r>
              <w:t>Готов</w:t>
            </w:r>
            <w:r w:rsidR="00B53D0B">
              <w:t>ое приложение</w:t>
            </w:r>
          </w:p>
        </w:tc>
      </w:tr>
      <w:tr w:rsidR="00F63CB8" w14:paraId="41B9868F" w14:textId="77777777" w:rsidTr="00F63CB8">
        <w:tc>
          <w:tcPr>
            <w:tcW w:w="2039" w:type="dxa"/>
          </w:tcPr>
          <w:p w14:paraId="7AB6A8E9" w14:textId="74E43140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6</w:t>
            </w:r>
          </w:p>
        </w:tc>
        <w:tc>
          <w:tcPr>
            <w:tcW w:w="2039" w:type="dxa"/>
          </w:tcPr>
          <w:p w14:paraId="4C7AF5FE" w14:textId="5961EBDD" w:rsidR="00F63CB8" w:rsidRDefault="004601A3" w:rsidP="0090047B">
            <w:pPr>
              <w:ind w:firstLine="0"/>
              <w:jc w:val="left"/>
            </w:pPr>
            <w:r>
              <w:t>Контрольное тестирование</w:t>
            </w:r>
          </w:p>
        </w:tc>
        <w:tc>
          <w:tcPr>
            <w:tcW w:w="2039" w:type="dxa"/>
          </w:tcPr>
          <w:p w14:paraId="243BFB26" w14:textId="72389B1F" w:rsidR="00F63CB8" w:rsidRDefault="00D56651" w:rsidP="0090047B">
            <w:pPr>
              <w:ind w:firstLine="0"/>
              <w:jc w:val="left"/>
            </w:pPr>
            <w:r>
              <w:t>3 дня</w:t>
            </w:r>
          </w:p>
        </w:tc>
        <w:tc>
          <w:tcPr>
            <w:tcW w:w="2039" w:type="dxa"/>
          </w:tcPr>
          <w:p w14:paraId="2C1EAD88" w14:textId="6A60801B" w:rsidR="00F63CB8" w:rsidRDefault="004601A3" w:rsidP="0090047B">
            <w:pPr>
              <w:ind w:firstLine="0"/>
              <w:jc w:val="left"/>
            </w:pPr>
            <w:r>
              <w:t>Финальное тестиров</w:t>
            </w:r>
            <w:r w:rsidR="00D56651">
              <w:t>ание работоспособности системы</w:t>
            </w:r>
          </w:p>
        </w:tc>
        <w:tc>
          <w:tcPr>
            <w:tcW w:w="2039" w:type="dxa"/>
          </w:tcPr>
          <w:p w14:paraId="2FF4143F" w14:textId="7D7F84E3" w:rsidR="00F63CB8" w:rsidRDefault="004601A3" w:rsidP="0090047B">
            <w:pPr>
              <w:ind w:firstLine="0"/>
              <w:jc w:val="left"/>
            </w:pPr>
            <w:r>
              <w:t>Продукт готовый к эксплуатации</w:t>
            </w:r>
          </w:p>
        </w:tc>
      </w:tr>
      <w:tr w:rsidR="004601A3" w14:paraId="5F409F9E" w14:textId="77777777" w:rsidTr="00F63CB8">
        <w:tc>
          <w:tcPr>
            <w:tcW w:w="2039" w:type="dxa"/>
          </w:tcPr>
          <w:p w14:paraId="2F14A84A" w14:textId="10ED7483" w:rsidR="004601A3" w:rsidRDefault="004601A3" w:rsidP="0090047B">
            <w:pPr>
              <w:ind w:firstLine="0"/>
              <w:jc w:val="left"/>
            </w:pPr>
            <w:r>
              <w:lastRenderedPageBreak/>
              <w:t xml:space="preserve">№ </w:t>
            </w:r>
            <w:r w:rsidR="001F7287">
              <w:t>7</w:t>
            </w:r>
          </w:p>
        </w:tc>
        <w:tc>
          <w:tcPr>
            <w:tcW w:w="2039" w:type="dxa"/>
          </w:tcPr>
          <w:p w14:paraId="4688F0C8" w14:textId="20E345CE" w:rsidR="004601A3" w:rsidRDefault="00500B70" w:rsidP="00B53D0B">
            <w:pPr>
              <w:ind w:firstLine="0"/>
              <w:jc w:val="left"/>
            </w:pPr>
            <w:r>
              <w:t xml:space="preserve">Подготовка </w:t>
            </w:r>
            <w:r w:rsidR="00B53D0B">
              <w:t>мобильного приложения</w:t>
            </w:r>
            <w:r>
              <w:t xml:space="preserve"> к эксплуатации</w:t>
            </w:r>
          </w:p>
        </w:tc>
        <w:tc>
          <w:tcPr>
            <w:tcW w:w="2039" w:type="dxa"/>
          </w:tcPr>
          <w:p w14:paraId="0E89F097" w14:textId="168BA2BE" w:rsidR="004601A3" w:rsidRDefault="0090047B" w:rsidP="0090047B">
            <w:pPr>
              <w:ind w:firstLine="0"/>
              <w:jc w:val="left"/>
            </w:pPr>
            <w:r>
              <w:t>3 недели</w:t>
            </w:r>
          </w:p>
        </w:tc>
        <w:tc>
          <w:tcPr>
            <w:tcW w:w="2039" w:type="dxa"/>
          </w:tcPr>
          <w:p w14:paraId="5CDF92B7" w14:textId="127424BF" w:rsidR="004601A3" w:rsidRDefault="00500B70" w:rsidP="0090047B">
            <w:pPr>
              <w:ind w:firstLine="0"/>
              <w:jc w:val="left"/>
            </w:pPr>
            <w:r>
              <w:t>Подготовка продукта к полной готовности</w:t>
            </w:r>
          </w:p>
        </w:tc>
        <w:tc>
          <w:tcPr>
            <w:tcW w:w="2039" w:type="dxa"/>
          </w:tcPr>
          <w:p w14:paraId="080C69B9" w14:textId="7A1E7774" w:rsidR="004601A3" w:rsidRDefault="00B53D0B" w:rsidP="0090047B">
            <w:pPr>
              <w:ind w:firstLine="0"/>
              <w:jc w:val="left"/>
            </w:pPr>
            <w:r>
              <w:t>Приложение готово</w:t>
            </w:r>
            <w:r w:rsidR="00500B70">
              <w:t xml:space="preserve"> к использованию</w:t>
            </w:r>
          </w:p>
        </w:tc>
      </w:tr>
    </w:tbl>
    <w:p w14:paraId="42DB0C14" w14:textId="1ECAF7A9" w:rsidR="0090047B" w:rsidRDefault="0090047B" w:rsidP="00F63CB8"/>
    <w:p w14:paraId="6B8BDF17" w14:textId="3899F1B3" w:rsidR="0090047B" w:rsidRDefault="0090047B" w:rsidP="0090047B">
      <w:pPr>
        <w:pStyle w:val="1"/>
      </w:pPr>
      <w:bookmarkStart w:id="31" w:name="_Toc179554528"/>
      <w:r w:rsidRPr="00847108">
        <w:lastRenderedPageBreak/>
        <w:t>Требования к документированию</w:t>
      </w:r>
      <w:bookmarkEnd w:id="31"/>
    </w:p>
    <w:p w14:paraId="4BE5D3FE" w14:textId="70C0F45C" w:rsidR="00EF24DB" w:rsidRDefault="00EF24DB" w:rsidP="009E69AC">
      <w:pPr>
        <w:ind w:firstLine="709"/>
      </w:pPr>
      <w:r>
        <w:t>Документирование должно быть обязательным для всех этапов проекта, начиная с его разрабо</w:t>
      </w:r>
      <w:r w:rsidR="009F093D">
        <w:t>тки до установки и тестирования.</w:t>
      </w:r>
    </w:p>
    <w:p w14:paraId="3E0FA57D" w14:textId="2B33EE55" w:rsidR="00EF24DB" w:rsidRDefault="00EF24DB" w:rsidP="009E69AC">
      <w:pPr>
        <w:ind w:firstLine="709"/>
      </w:pPr>
      <w:r>
        <w:t>Техническое задание должно быть четким и понятным, чтобы все участники проекта могли понимать его содержание без дополнительных разъяснений;</w:t>
      </w:r>
    </w:p>
    <w:p w14:paraId="0956A4F3" w14:textId="5FB79AF5" w:rsidR="00EF24DB" w:rsidRDefault="00EF24DB" w:rsidP="009E69AC">
      <w:pPr>
        <w:ind w:firstLine="709"/>
      </w:pPr>
      <w:r>
        <w:t>Документирование должно быть организовано логически и систематически, чтобы информация была структурированной и удобной для чтения;</w:t>
      </w:r>
    </w:p>
    <w:p w14:paraId="6EC046E7" w14:textId="784AE1B8" w:rsidR="00EF24DB" w:rsidRDefault="00EF24DB" w:rsidP="009E69AC">
      <w:pPr>
        <w:ind w:firstLine="709"/>
      </w:pPr>
      <w:r>
        <w:t>В техническом задании должны быть учтены все требования и спецификации, которые необходимы для успешного выполнения проекта;</w:t>
      </w:r>
    </w:p>
    <w:p w14:paraId="2E1DE287" w14:textId="104FEA8A" w:rsidR="00EF24DB" w:rsidRDefault="00EF24DB" w:rsidP="009E69AC">
      <w:pPr>
        <w:ind w:firstLine="709"/>
      </w:pPr>
      <w:r>
        <w:t>Техническое задание должно быть согласовано со всеми участниками проекта, чтобы избежать недопонимания и ошибок в работе;</w:t>
      </w:r>
    </w:p>
    <w:p w14:paraId="19339A7A" w14:textId="66D8F352" w:rsidR="004C0D9A" w:rsidRDefault="00EF24DB" w:rsidP="009E69AC">
      <w:pPr>
        <w:ind w:firstLine="709"/>
      </w:pPr>
      <w:r>
        <w:t>Если в процессе выполнения проекта возникают новые требования или изменения, документация должна быть обновлена, чтобы отразить эти изменения.</w:t>
      </w:r>
    </w:p>
    <w:p w14:paraId="2BFB7BDD" w14:textId="77777777" w:rsidR="004C0D9A" w:rsidRDefault="004C0D9A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6FCEAD3D" w14:textId="7595304B" w:rsidR="00EF24DB" w:rsidRDefault="004C0D9A" w:rsidP="004C0D9A">
      <w:pPr>
        <w:pStyle w:val="1"/>
        <w:rPr>
          <w:sz w:val="28"/>
        </w:rPr>
      </w:pPr>
      <w:bookmarkStart w:id="32" w:name="_Toc179554529"/>
      <w:r w:rsidRPr="00847108">
        <w:lastRenderedPageBreak/>
        <w:t>Требования к приемо-сдаточным испытаниям</w:t>
      </w:r>
      <w:bookmarkEnd w:id="32"/>
    </w:p>
    <w:p w14:paraId="776A982A" w14:textId="07A6B3EF" w:rsidR="004C0D9A" w:rsidRDefault="00535EB3" w:rsidP="009E69AC">
      <w:pPr>
        <w:ind w:firstLine="709"/>
      </w:pPr>
      <w:r w:rsidRPr="00535EB3">
        <w:t>Ниже приведены требования к приемо-сдаточным испытаниям:</w:t>
      </w:r>
    </w:p>
    <w:p w14:paraId="215182FC" w14:textId="182A84AC" w:rsidR="00535EB3" w:rsidRDefault="00535EB3" w:rsidP="00535EB3">
      <w:pPr>
        <w:pStyle w:val="a0"/>
      </w:pPr>
      <w:r>
        <w:t>необходимо разработать</w:t>
      </w:r>
      <w:r w:rsidRPr="00535EB3">
        <w:t xml:space="preserve"> план, включающий в себя цели испытаний, методы и процедуры</w:t>
      </w:r>
      <w:r>
        <w:t>;</w:t>
      </w:r>
    </w:p>
    <w:p w14:paraId="3230857D" w14:textId="2DFAFB96" w:rsidR="00535EB3" w:rsidRDefault="00535EB3" w:rsidP="00535EB3">
      <w:pPr>
        <w:pStyle w:val="a0"/>
      </w:pPr>
      <w:r>
        <w:t>необходимо подготовить среду испытания программы;</w:t>
      </w:r>
    </w:p>
    <w:p w14:paraId="2329CDBC" w14:textId="03969A49" w:rsidR="00535EB3" w:rsidRDefault="00535EB3" w:rsidP="00535EB3">
      <w:pPr>
        <w:pStyle w:val="a0"/>
      </w:pPr>
      <w:r w:rsidRPr="00535EB3">
        <w:t>необходимо определить критерии</w:t>
      </w:r>
      <w:r>
        <w:t xml:space="preserve"> д</w:t>
      </w:r>
      <w:r w:rsidRPr="00535EB3">
        <w:t>ля каждой характеристики или функции продукта</w:t>
      </w:r>
      <w:r>
        <w:t>;</w:t>
      </w:r>
    </w:p>
    <w:p w14:paraId="43A98D3B" w14:textId="644CA1D0" w:rsidR="00535EB3" w:rsidRDefault="00535EB3" w:rsidP="00535EB3">
      <w:pPr>
        <w:pStyle w:val="a0"/>
      </w:pPr>
      <w:r>
        <w:t>необходимо подготовить сопутствующее оборудование и программное обеспечение;</w:t>
      </w:r>
    </w:p>
    <w:p w14:paraId="6AE8A2C5" w14:textId="3C98FC11" w:rsidR="00535EB3" w:rsidRDefault="00535EB3" w:rsidP="00535EB3">
      <w:pPr>
        <w:pStyle w:val="a0"/>
      </w:pPr>
      <w:r>
        <w:t>необходимо подготовить</w:t>
      </w:r>
      <w:r w:rsidRPr="00535EB3">
        <w:t xml:space="preserve"> документы, в которых будут описаны методы проведения испытаний, процедуры, требования к безопасности, планы испытаний</w:t>
      </w:r>
      <w:r>
        <w:t>;</w:t>
      </w:r>
    </w:p>
    <w:p w14:paraId="540AFE87" w14:textId="3B76F7D7" w:rsidR="00535EB3" w:rsidRPr="004C0D9A" w:rsidRDefault="00535EB3" w:rsidP="00535EB3">
      <w:pPr>
        <w:pStyle w:val="a0"/>
      </w:pPr>
      <w:r>
        <w:t>и</w:t>
      </w:r>
      <w:r w:rsidRPr="00535EB3">
        <w:t>спытания должны проводиться в строгом соответствии с разработанным планом и методиками.</w:t>
      </w:r>
    </w:p>
    <w:p w14:paraId="72AB28A2" w14:textId="291A3CD6" w:rsidR="005A4E60" w:rsidRPr="00303DC8" w:rsidRDefault="005A4E60" w:rsidP="007703A1">
      <w:pPr>
        <w:spacing w:before="0" w:after="200" w:line="276" w:lineRule="auto"/>
        <w:ind w:firstLine="0"/>
        <w:contextualSpacing w:val="0"/>
        <w:jc w:val="left"/>
      </w:pPr>
    </w:p>
    <w:sectPr w:rsidR="005A4E60" w:rsidRPr="00303DC8" w:rsidSect="00EC116E">
      <w:headerReference w:type="default" r:id="rId26"/>
      <w:pgSz w:w="11906" w:h="16838"/>
      <w:pgMar w:top="1134" w:right="567" w:bottom="1134" w:left="1134" w:header="708" w:footer="708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300B67" w14:textId="77777777" w:rsidR="003D6A47" w:rsidRDefault="003D6A47">
      <w:pPr>
        <w:spacing w:before="0" w:line="240" w:lineRule="auto"/>
      </w:pPr>
      <w:r>
        <w:separator/>
      </w:r>
    </w:p>
  </w:endnote>
  <w:endnote w:type="continuationSeparator" w:id="0">
    <w:p w14:paraId="3812644F" w14:textId="77777777" w:rsidR="003D6A47" w:rsidRDefault="003D6A47">
      <w:pPr>
        <w:spacing w:before="0" w:line="240" w:lineRule="auto"/>
      </w:pPr>
      <w:r>
        <w:continuationSeparator/>
      </w:r>
    </w:p>
  </w:endnote>
  <w:endnote w:type="continuationNotice" w:id="1">
    <w:p w14:paraId="520E045C" w14:textId="77777777" w:rsidR="003D6A47" w:rsidRDefault="003D6A47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Quattrocento Sa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15773D" w14:textId="77777777" w:rsidR="003D6A47" w:rsidRDefault="003D6A47" w:rsidP="00990EAC">
      <w:pPr>
        <w:spacing w:before="0" w:line="240" w:lineRule="auto"/>
      </w:pPr>
      <w:r>
        <w:separator/>
      </w:r>
    </w:p>
  </w:footnote>
  <w:footnote w:type="continuationSeparator" w:id="0">
    <w:p w14:paraId="753802F0" w14:textId="77777777" w:rsidR="003D6A47" w:rsidRDefault="003D6A47" w:rsidP="00990EAC">
      <w:pPr>
        <w:spacing w:before="0" w:line="240" w:lineRule="auto"/>
      </w:pPr>
      <w:r>
        <w:continuationSeparator/>
      </w:r>
    </w:p>
  </w:footnote>
  <w:footnote w:type="continuationNotice" w:id="1">
    <w:p w14:paraId="1EFA768C" w14:textId="77777777" w:rsidR="003D6A47" w:rsidRDefault="003D6A47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06B065" w14:textId="18BF60AD" w:rsidR="00351769" w:rsidRPr="00C17A21" w:rsidRDefault="00351769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 w:rsidR="00424254">
      <w:rPr>
        <w:rStyle w:val="af1"/>
        <w:noProof/>
      </w:rPr>
      <w:t>19</w:t>
    </w:r>
    <w:r w:rsidRPr="00C17A21">
      <w:rPr>
        <w:rStyle w:val="af1"/>
      </w:rPr>
      <w:fldChar w:fldCharType="end"/>
    </w:r>
  </w:p>
  <w:p w14:paraId="0AA9F560" w14:textId="77777777" w:rsidR="00351769" w:rsidRPr="008E27BF" w:rsidRDefault="00351769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 w15:restartNumberingAfterBreak="0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1AD47E7A"/>
    <w:multiLevelType w:val="multilevel"/>
    <w:tmpl w:val="212031A2"/>
    <w:lvl w:ilvl="0">
      <w:start w:val="1"/>
      <w:numFmt w:val="decimal"/>
      <w:pStyle w:val="1"/>
      <w:lvlText w:val="%1"/>
      <w:lvlJc w:val="left"/>
      <w:pPr>
        <w:ind w:left="432" w:hanging="432"/>
      </w:pPr>
      <w:rPr>
        <w:sz w:val="24"/>
      </w:r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sz w:val="24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sz w:val="24"/>
        <w:szCs w:val="2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51C68F6"/>
    <w:multiLevelType w:val="hybridMultilevel"/>
    <w:tmpl w:val="D614597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AE07DDF"/>
    <w:multiLevelType w:val="hybridMultilevel"/>
    <w:tmpl w:val="4C748C54"/>
    <w:lvl w:ilvl="0" w:tplc="CEE24D90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5" w15:restartNumberingAfterBreak="0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6" w15:restartNumberingAfterBreak="0">
    <w:nsid w:val="6909439A"/>
    <w:multiLevelType w:val="hybridMultilevel"/>
    <w:tmpl w:val="CFCC46F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76463C5D"/>
    <w:multiLevelType w:val="hybridMultilevel"/>
    <w:tmpl w:val="00AE6B0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7BFD6304"/>
    <w:multiLevelType w:val="hybridMultilevel"/>
    <w:tmpl w:val="F59C1520"/>
    <w:lvl w:ilvl="0" w:tplc="35E4DE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D7674A6"/>
    <w:multiLevelType w:val="hybridMultilevel"/>
    <w:tmpl w:val="B836639A"/>
    <w:lvl w:ilvl="0" w:tplc="145ECC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2"/>
  </w:num>
  <w:num w:numId="6">
    <w:abstractNumId w:val="3"/>
  </w:num>
  <w:num w:numId="7">
    <w:abstractNumId w:val="6"/>
  </w:num>
  <w:num w:numId="8">
    <w:abstractNumId w:val="7"/>
  </w:num>
  <w:num w:numId="9">
    <w:abstractNumId w:val="9"/>
  </w:num>
  <w:num w:numId="10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A26"/>
    <w:rsid w:val="0000190E"/>
    <w:rsid w:val="00002788"/>
    <w:rsid w:val="00003A29"/>
    <w:rsid w:val="00003AF1"/>
    <w:rsid w:val="00012326"/>
    <w:rsid w:val="00014E64"/>
    <w:rsid w:val="00015480"/>
    <w:rsid w:val="00020C2C"/>
    <w:rsid w:val="00024473"/>
    <w:rsid w:val="00032359"/>
    <w:rsid w:val="00033833"/>
    <w:rsid w:val="00035A26"/>
    <w:rsid w:val="00037B3E"/>
    <w:rsid w:val="00040D1E"/>
    <w:rsid w:val="0004336A"/>
    <w:rsid w:val="00044093"/>
    <w:rsid w:val="00046056"/>
    <w:rsid w:val="0005086A"/>
    <w:rsid w:val="0005106B"/>
    <w:rsid w:val="00051403"/>
    <w:rsid w:val="00053663"/>
    <w:rsid w:val="0005473C"/>
    <w:rsid w:val="00056B10"/>
    <w:rsid w:val="0005745E"/>
    <w:rsid w:val="00061F64"/>
    <w:rsid w:val="00063122"/>
    <w:rsid w:val="000662E6"/>
    <w:rsid w:val="00066F6D"/>
    <w:rsid w:val="0007560D"/>
    <w:rsid w:val="0008012F"/>
    <w:rsid w:val="0008146F"/>
    <w:rsid w:val="000866DB"/>
    <w:rsid w:val="0009197B"/>
    <w:rsid w:val="000934BA"/>
    <w:rsid w:val="00094729"/>
    <w:rsid w:val="00096EC7"/>
    <w:rsid w:val="000A537A"/>
    <w:rsid w:val="000A570C"/>
    <w:rsid w:val="000A5B46"/>
    <w:rsid w:val="000B06DB"/>
    <w:rsid w:val="000B4978"/>
    <w:rsid w:val="000C0C5D"/>
    <w:rsid w:val="000C2A5F"/>
    <w:rsid w:val="000C7B86"/>
    <w:rsid w:val="000C7DE5"/>
    <w:rsid w:val="000D3006"/>
    <w:rsid w:val="000D38ED"/>
    <w:rsid w:val="000D3A15"/>
    <w:rsid w:val="000E2551"/>
    <w:rsid w:val="000E5DF8"/>
    <w:rsid w:val="000E6490"/>
    <w:rsid w:val="000F67EF"/>
    <w:rsid w:val="00104146"/>
    <w:rsid w:val="001065FD"/>
    <w:rsid w:val="001117CC"/>
    <w:rsid w:val="001123D3"/>
    <w:rsid w:val="0011316B"/>
    <w:rsid w:val="001157C8"/>
    <w:rsid w:val="0012098C"/>
    <w:rsid w:val="001223A9"/>
    <w:rsid w:val="001238DC"/>
    <w:rsid w:val="0012484F"/>
    <w:rsid w:val="001275E2"/>
    <w:rsid w:val="0013162A"/>
    <w:rsid w:val="0013287A"/>
    <w:rsid w:val="00142B08"/>
    <w:rsid w:val="00150617"/>
    <w:rsid w:val="00153CCB"/>
    <w:rsid w:val="00155A8D"/>
    <w:rsid w:val="00157C1A"/>
    <w:rsid w:val="0016119C"/>
    <w:rsid w:val="001673EC"/>
    <w:rsid w:val="001674BD"/>
    <w:rsid w:val="00172DBA"/>
    <w:rsid w:val="00174101"/>
    <w:rsid w:val="0019044F"/>
    <w:rsid w:val="001A12C2"/>
    <w:rsid w:val="001A186C"/>
    <w:rsid w:val="001A50A1"/>
    <w:rsid w:val="001A661C"/>
    <w:rsid w:val="001B065B"/>
    <w:rsid w:val="001B3C9B"/>
    <w:rsid w:val="001B794F"/>
    <w:rsid w:val="001C1616"/>
    <w:rsid w:val="001C3FA9"/>
    <w:rsid w:val="001C400B"/>
    <w:rsid w:val="001E50A2"/>
    <w:rsid w:val="001F3C1A"/>
    <w:rsid w:val="001F5E9C"/>
    <w:rsid w:val="001F7287"/>
    <w:rsid w:val="001F7A95"/>
    <w:rsid w:val="00201509"/>
    <w:rsid w:val="00213B40"/>
    <w:rsid w:val="0023221D"/>
    <w:rsid w:val="00234403"/>
    <w:rsid w:val="00234BD7"/>
    <w:rsid w:val="00241C37"/>
    <w:rsid w:val="00244671"/>
    <w:rsid w:val="00244AD0"/>
    <w:rsid w:val="002469D0"/>
    <w:rsid w:val="002502BF"/>
    <w:rsid w:val="002577B0"/>
    <w:rsid w:val="00263185"/>
    <w:rsid w:val="0026423B"/>
    <w:rsid w:val="0026432F"/>
    <w:rsid w:val="00264DEB"/>
    <w:rsid w:val="00270C38"/>
    <w:rsid w:val="00276CAB"/>
    <w:rsid w:val="00277614"/>
    <w:rsid w:val="002806E9"/>
    <w:rsid w:val="00280825"/>
    <w:rsid w:val="002839EC"/>
    <w:rsid w:val="0028601C"/>
    <w:rsid w:val="00287E94"/>
    <w:rsid w:val="00292B29"/>
    <w:rsid w:val="002952BC"/>
    <w:rsid w:val="00296BBF"/>
    <w:rsid w:val="002A110E"/>
    <w:rsid w:val="002A514A"/>
    <w:rsid w:val="002A56D9"/>
    <w:rsid w:val="002C0AFA"/>
    <w:rsid w:val="002C1982"/>
    <w:rsid w:val="002C35EB"/>
    <w:rsid w:val="002C408E"/>
    <w:rsid w:val="002D354A"/>
    <w:rsid w:val="002D5B25"/>
    <w:rsid w:val="002D5ED0"/>
    <w:rsid w:val="002E28E9"/>
    <w:rsid w:val="002E7376"/>
    <w:rsid w:val="002F15DD"/>
    <w:rsid w:val="002F5500"/>
    <w:rsid w:val="00303DC8"/>
    <w:rsid w:val="00311E97"/>
    <w:rsid w:val="00312254"/>
    <w:rsid w:val="00312F95"/>
    <w:rsid w:val="00317BF7"/>
    <w:rsid w:val="00323F6E"/>
    <w:rsid w:val="00326605"/>
    <w:rsid w:val="00341C10"/>
    <w:rsid w:val="00342964"/>
    <w:rsid w:val="00343ED6"/>
    <w:rsid w:val="00347678"/>
    <w:rsid w:val="00350180"/>
    <w:rsid w:val="00350348"/>
    <w:rsid w:val="00351631"/>
    <w:rsid w:val="00351769"/>
    <w:rsid w:val="003552A3"/>
    <w:rsid w:val="00364D74"/>
    <w:rsid w:val="00370436"/>
    <w:rsid w:val="003711B3"/>
    <w:rsid w:val="00372C9E"/>
    <w:rsid w:val="00374EF9"/>
    <w:rsid w:val="00377E43"/>
    <w:rsid w:val="00380D25"/>
    <w:rsid w:val="00386B58"/>
    <w:rsid w:val="00386F3E"/>
    <w:rsid w:val="00387E10"/>
    <w:rsid w:val="00390EAB"/>
    <w:rsid w:val="003915BE"/>
    <w:rsid w:val="00393F45"/>
    <w:rsid w:val="00397496"/>
    <w:rsid w:val="003A4E95"/>
    <w:rsid w:val="003A66C0"/>
    <w:rsid w:val="003B3F84"/>
    <w:rsid w:val="003B6CB9"/>
    <w:rsid w:val="003B78C1"/>
    <w:rsid w:val="003C2810"/>
    <w:rsid w:val="003C7DFA"/>
    <w:rsid w:val="003D11F4"/>
    <w:rsid w:val="003D3E93"/>
    <w:rsid w:val="003D437A"/>
    <w:rsid w:val="003D61D2"/>
    <w:rsid w:val="003D6A47"/>
    <w:rsid w:val="003E0217"/>
    <w:rsid w:val="003E09BF"/>
    <w:rsid w:val="003E15A8"/>
    <w:rsid w:val="003E1A1B"/>
    <w:rsid w:val="003E22A5"/>
    <w:rsid w:val="003E3B91"/>
    <w:rsid w:val="003E58AE"/>
    <w:rsid w:val="003E72CD"/>
    <w:rsid w:val="003F0089"/>
    <w:rsid w:val="003F3F0D"/>
    <w:rsid w:val="004003DC"/>
    <w:rsid w:val="00400DE2"/>
    <w:rsid w:val="004051D4"/>
    <w:rsid w:val="00410843"/>
    <w:rsid w:val="00412E47"/>
    <w:rsid w:val="00421EFD"/>
    <w:rsid w:val="00424254"/>
    <w:rsid w:val="00427D19"/>
    <w:rsid w:val="004331E1"/>
    <w:rsid w:val="004347A5"/>
    <w:rsid w:val="00441539"/>
    <w:rsid w:val="00442256"/>
    <w:rsid w:val="00447629"/>
    <w:rsid w:val="0044781C"/>
    <w:rsid w:val="00451E07"/>
    <w:rsid w:val="00453B5E"/>
    <w:rsid w:val="00455936"/>
    <w:rsid w:val="0045599D"/>
    <w:rsid w:val="004570B8"/>
    <w:rsid w:val="004601A3"/>
    <w:rsid w:val="004605D9"/>
    <w:rsid w:val="004677DC"/>
    <w:rsid w:val="00471FE2"/>
    <w:rsid w:val="004721CC"/>
    <w:rsid w:val="00472A19"/>
    <w:rsid w:val="00475A10"/>
    <w:rsid w:val="004767CD"/>
    <w:rsid w:val="00477484"/>
    <w:rsid w:val="00481717"/>
    <w:rsid w:val="0048416D"/>
    <w:rsid w:val="004A34C3"/>
    <w:rsid w:val="004A73FE"/>
    <w:rsid w:val="004A7A41"/>
    <w:rsid w:val="004B0C8E"/>
    <w:rsid w:val="004B0F88"/>
    <w:rsid w:val="004B4580"/>
    <w:rsid w:val="004B7636"/>
    <w:rsid w:val="004C0D9A"/>
    <w:rsid w:val="004C5524"/>
    <w:rsid w:val="004D1544"/>
    <w:rsid w:val="004D244F"/>
    <w:rsid w:val="004E4DCD"/>
    <w:rsid w:val="004E57D8"/>
    <w:rsid w:val="004F4D49"/>
    <w:rsid w:val="005008C8"/>
    <w:rsid w:val="00500B70"/>
    <w:rsid w:val="005017B0"/>
    <w:rsid w:val="00503505"/>
    <w:rsid w:val="005040DD"/>
    <w:rsid w:val="00512B60"/>
    <w:rsid w:val="00514790"/>
    <w:rsid w:val="00514894"/>
    <w:rsid w:val="00514CFD"/>
    <w:rsid w:val="00524056"/>
    <w:rsid w:val="00530053"/>
    <w:rsid w:val="00531E80"/>
    <w:rsid w:val="0053319E"/>
    <w:rsid w:val="005333C7"/>
    <w:rsid w:val="005343A0"/>
    <w:rsid w:val="005343B2"/>
    <w:rsid w:val="00535EB3"/>
    <w:rsid w:val="00536B7D"/>
    <w:rsid w:val="00541DD4"/>
    <w:rsid w:val="00544617"/>
    <w:rsid w:val="0054788B"/>
    <w:rsid w:val="005524E9"/>
    <w:rsid w:val="00554344"/>
    <w:rsid w:val="00555E69"/>
    <w:rsid w:val="0056079D"/>
    <w:rsid w:val="00560D0C"/>
    <w:rsid w:val="00561F8C"/>
    <w:rsid w:val="0057389A"/>
    <w:rsid w:val="0057419B"/>
    <w:rsid w:val="00576138"/>
    <w:rsid w:val="005764B1"/>
    <w:rsid w:val="00580D2F"/>
    <w:rsid w:val="00584E3E"/>
    <w:rsid w:val="00591245"/>
    <w:rsid w:val="00595E73"/>
    <w:rsid w:val="005972E7"/>
    <w:rsid w:val="005A188B"/>
    <w:rsid w:val="005A4E60"/>
    <w:rsid w:val="005B5089"/>
    <w:rsid w:val="005D1D9F"/>
    <w:rsid w:val="005D4ECA"/>
    <w:rsid w:val="005E3E2E"/>
    <w:rsid w:val="005E536D"/>
    <w:rsid w:val="005E6944"/>
    <w:rsid w:val="005E75E7"/>
    <w:rsid w:val="005E7941"/>
    <w:rsid w:val="005F0877"/>
    <w:rsid w:val="005F0B98"/>
    <w:rsid w:val="006007E9"/>
    <w:rsid w:val="006030ED"/>
    <w:rsid w:val="00606C43"/>
    <w:rsid w:val="00620630"/>
    <w:rsid w:val="006252D8"/>
    <w:rsid w:val="0062534D"/>
    <w:rsid w:val="006267F9"/>
    <w:rsid w:val="00627BC1"/>
    <w:rsid w:val="006324C6"/>
    <w:rsid w:val="006333FF"/>
    <w:rsid w:val="00636E3B"/>
    <w:rsid w:val="00642FB9"/>
    <w:rsid w:val="0064643E"/>
    <w:rsid w:val="00661775"/>
    <w:rsid w:val="006638C9"/>
    <w:rsid w:val="006652DC"/>
    <w:rsid w:val="00665F4D"/>
    <w:rsid w:val="006873AA"/>
    <w:rsid w:val="006901CF"/>
    <w:rsid w:val="00695763"/>
    <w:rsid w:val="006968E5"/>
    <w:rsid w:val="006A33BF"/>
    <w:rsid w:val="006A3648"/>
    <w:rsid w:val="006A4E6C"/>
    <w:rsid w:val="006A534C"/>
    <w:rsid w:val="006A5DFD"/>
    <w:rsid w:val="006D422E"/>
    <w:rsid w:val="006D46A3"/>
    <w:rsid w:val="006D496E"/>
    <w:rsid w:val="006E45C2"/>
    <w:rsid w:val="006E4EA7"/>
    <w:rsid w:val="006E7B7F"/>
    <w:rsid w:val="006F3BA7"/>
    <w:rsid w:val="006F512D"/>
    <w:rsid w:val="00701738"/>
    <w:rsid w:val="00702405"/>
    <w:rsid w:val="00706D32"/>
    <w:rsid w:val="0071279D"/>
    <w:rsid w:val="007157E7"/>
    <w:rsid w:val="00717B43"/>
    <w:rsid w:val="00732B15"/>
    <w:rsid w:val="0073573B"/>
    <w:rsid w:val="00741EC2"/>
    <w:rsid w:val="00742650"/>
    <w:rsid w:val="00742677"/>
    <w:rsid w:val="007445A3"/>
    <w:rsid w:val="00747AA0"/>
    <w:rsid w:val="007522DD"/>
    <w:rsid w:val="007559DC"/>
    <w:rsid w:val="00760E45"/>
    <w:rsid w:val="007630D2"/>
    <w:rsid w:val="007661F7"/>
    <w:rsid w:val="0076691E"/>
    <w:rsid w:val="00770291"/>
    <w:rsid w:val="007703A1"/>
    <w:rsid w:val="00773671"/>
    <w:rsid w:val="00773EC7"/>
    <w:rsid w:val="00775FCB"/>
    <w:rsid w:val="0079056E"/>
    <w:rsid w:val="00793A0A"/>
    <w:rsid w:val="007A0770"/>
    <w:rsid w:val="007A17C1"/>
    <w:rsid w:val="007A44EC"/>
    <w:rsid w:val="007A670B"/>
    <w:rsid w:val="007A7F8B"/>
    <w:rsid w:val="007B2E9D"/>
    <w:rsid w:val="007B79AA"/>
    <w:rsid w:val="007C2693"/>
    <w:rsid w:val="007C3C10"/>
    <w:rsid w:val="007C5DA6"/>
    <w:rsid w:val="007C648D"/>
    <w:rsid w:val="007C6517"/>
    <w:rsid w:val="007D189A"/>
    <w:rsid w:val="007D18D6"/>
    <w:rsid w:val="007D6613"/>
    <w:rsid w:val="007E0565"/>
    <w:rsid w:val="007E7DEB"/>
    <w:rsid w:val="007F1087"/>
    <w:rsid w:val="007F6F16"/>
    <w:rsid w:val="00801271"/>
    <w:rsid w:val="00801482"/>
    <w:rsid w:val="008047D0"/>
    <w:rsid w:val="0081256F"/>
    <w:rsid w:val="0081417D"/>
    <w:rsid w:val="00815163"/>
    <w:rsid w:val="00815197"/>
    <w:rsid w:val="00815287"/>
    <w:rsid w:val="00816AE0"/>
    <w:rsid w:val="008233FB"/>
    <w:rsid w:val="008316B2"/>
    <w:rsid w:val="00847108"/>
    <w:rsid w:val="008510A0"/>
    <w:rsid w:val="00851CEE"/>
    <w:rsid w:val="00853022"/>
    <w:rsid w:val="00854463"/>
    <w:rsid w:val="00856459"/>
    <w:rsid w:val="00860B07"/>
    <w:rsid w:val="00862A05"/>
    <w:rsid w:val="00873C68"/>
    <w:rsid w:val="008821B6"/>
    <w:rsid w:val="00887461"/>
    <w:rsid w:val="00891338"/>
    <w:rsid w:val="008913CD"/>
    <w:rsid w:val="00895567"/>
    <w:rsid w:val="008A19F3"/>
    <w:rsid w:val="008A3C7E"/>
    <w:rsid w:val="008A447D"/>
    <w:rsid w:val="008A7235"/>
    <w:rsid w:val="008B1742"/>
    <w:rsid w:val="008B1C74"/>
    <w:rsid w:val="008B2FF6"/>
    <w:rsid w:val="008B3835"/>
    <w:rsid w:val="008B5671"/>
    <w:rsid w:val="008B57AD"/>
    <w:rsid w:val="008C0D47"/>
    <w:rsid w:val="008C2CB8"/>
    <w:rsid w:val="008C30AA"/>
    <w:rsid w:val="008C6310"/>
    <w:rsid w:val="008D1B6C"/>
    <w:rsid w:val="008D417C"/>
    <w:rsid w:val="008D6356"/>
    <w:rsid w:val="008E0DBE"/>
    <w:rsid w:val="008E56AB"/>
    <w:rsid w:val="008F1068"/>
    <w:rsid w:val="008F4105"/>
    <w:rsid w:val="0090047B"/>
    <w:rsid w:val="009066AA"/>
    <w:rsid w:val="00907058"/>
    <w:rsid w:val="0090747E"/>
    <w:rsid w:val="009078D1"/>
    <w:rsid w:val="00912AA6"/>
    <w:rsid w:val="00913657"/>
    <w:rsid w:val="00920597"/>
    <w:rsid w:val="0092285C"/>
    <w:rsid w:val="00922A0E"/>
    <w:rsid w:val="009236FA"/>
    <w:rsid w:val="00926126"/>
    <w:rsid w:val="00930B24"/>
    <w:rsid w:val="00931494"/>
    <w:rsid w:val="00940731"/>
    <w:rsid w:val="00941637"/>
    <w:rsid w:val="00944557"/>
    <w:rsid w:val="00946800"/>
    <w:rsid w:val="00950955"/>
    <w:rsid w:val="0095138C"/>
    <w:rsid w:val="00953030"/>
    <w:rsid w:val="00955863"/>
    <w:rsid w:val="009569F6"/>
    <w:rsid w:val="00957C73"/>
    <w:rsid w:val="00962BF3"/>
    <w:rsid w:val="0096308B"/>
    <w:rsid w:val="0096798D"/>
    <w:rsid w:val="00970E98"/>
    <w:rsid w:val="009727A3"/>
    <w:rsid w:val="0097494B"/>
    <w:rsid w:val="0097511E"/>
    <w:rsid w:val="0098081B"/>
    <w:rsid w:val="0098133E"/>
    <w:rsid w:val="00985689"/>
    <w:rsid w:val="009863FC"/>
    <w:rsid w:val="0098708B"/>
    <w:rsid w:val="00990EAC"/>
    <w:rsid w:val="00991D11"/>
    <w:rsid w:val="0099717C"/>
    <w:rsid w:val="00997825"/>
    <w:rsid w:val="009A12FC"/>
    <w:rsid w:val="009A1CB3"/>
    <w:rsid w:val="009A78AA"/>
    <w:rsid w:val="009C15AC"/>
    <w:rsid w:val="009C1E84"/>
    <w:rsid w:val="009C2712"/>
    <w:rsid w:val="009C36DE"/>
    <w:rsid w:val="009C5201"/>
    <w:rsid w:val="009C62A8"/>
    <w:rsid w:val="009C6785"/>
    <w:rsid w:val="009D3432"/>
    <w:rsid w:val="009D483E"/>
    <w:rsid w:val="009D5528"/>
    <w:rsid w:val="009D6117"/>
    <w:rsid w:val="009D69EC"/>
    <w:rsid w:val="009E69AC"/>
    <w:rsid w:val="009E77E3"/>
    <w:rsid w:val="009F093D"/>
    <w:rsid w:val="009F193D"/>
    <w:rsid w:val="009F1C8A"/>
    <w:rsid w:val="009F352E"/>
    <w:rsid w:val="009F59D7"/>
    <w:rsid w:val="009F6EBD"/>
    <w:rsid w:val="00A0068E"/>
    <w:rsid w:val="00A0279B"/>
    <w:rsid w:val="00A06116"/>
    <w:rsid w:val="00A1196E"/>
    <w:rsid w:val="00A22819"/>
    <w:rsid w:val="00A22E7D"/>
    <w:rsid w:val="00A24AC9"/>
    <w:rsid w:val="00A26122"/>
    <w:rsid w:val="00A3550C"/>
    <w:rsid w:val="00A43971"/>
    <w:rsid w:val="00A43D43"/>
    <w:rsid w:val="00A50EA5"/>
    <w:rsid w:val="00A51A5D"/>
    <w:rsid w:val="00A52D09"/>
    <w:rsid w:val="00A54F03"/>
    <w:rsid w:val="00A631A3"/>
    <w:rsid w:val="00A64A7D"/>
    <w:rsid w:val="00A6518F"/>
    <w:rsid w:val="00A66360"/>
    <w:rsid w:val="00A70C76"/>
    <w:rsid w:val="00A7113A"/>
    <w:rsid w:val="00A735F8"/>
    <w:rsid w:val="00A7464D"/>
    <w:rsid w:val="00A75568"/>
    <w:rsid w:val="00A804C7"/>
    <w:rsid w:val="00A80780"/>
    <w:rsid w:val="00A856ED"/>
    <w:rsid w:val="00A92166"/>
    <w:rsid w:val="00A92A59"/>
    <w:rsid w:val="00A93B7E"/>
    <w:rsid w:val="00AA487E"/>
    <w:rsid w:val="00AA664B"/>
    <w:rsid w:val="00AA7999"/>
    <w:rsid w:val="00AB047F"/>
    <w:rsid w:val="00AB276B"/>
    <w:rsid w:val="00AB3FF6"/>
    <w:rsid w:val="00AB465D"/>
    <w:rsid w:val="00AB46F9"/>
    <w:rsid w:val="00AB7875"/>
    <w:rsid w:val="00AC0935"/>
    <w:rsid w:val="00AC354C"/>
    <w:rsid w:val="00AC4F31"/>
    <w:rsid w:val="00AC53A7"/>
    <w:rsid w:val="00AD0740"/>
    <w:rsid w:val="00AD1E5B"/>
    <w:rsid w:val="00AD70E3"/>
    <w:rsid w:val="00AD74DC"/>
    <w:rsid w:val="00AD7522"/>
    <w:rsid w:val="00AE133A"/>
    <w:rsid w:val="00AE2493"/>
    <w:rsid w:val="00AE4CE5"/>
    <w:rsid w:val="00AE5EC4"/>
    <w:rsid w:val="00AF3FA4"/>
    <w:rsid w:val="00AF478D"/>
    <w:rsid w:val="00AF502E"/>
    <w:rsid w:val="00AF60F4"/>
    <w:rsid w:val="00AF6315"/>
    <w:rsid w:val="00AF7668"/>
    <w:rsid w:val="00B06B73"/>
    <w:rsid w:val="00B073AA"/>
    <w:rsid w:val="00B125D3"/>
    <w:rsid w:val="00B125F0"/>
    <w:rsid w:val="00B142AC"/>
    <w:rsid w:val="00B27F07"/>
    <w:rsid w:val="00B3164A"/>
    <w:rsid w:val="00B32AD5"/>
    <w:rsid w:val="00B36C5A"/>
    <w:rsid w:val="00B37E6B"/>
    <w:rsid w:val="00B426FB"/>
    <w:rsid w:val="00B45B88"/>
    <w:rsid w:val="00B46388"/>
    <w:rsid w:val="00B53D0B"/>
    <w:rsid w:val="00B54BC6"/>
    <w:rsid w:val="00B5590D"/>
    <w:rsid w:val="00B60C8E"/>
    <w:rsid w:val="00B62D3F"/>
    <w:rsid w:val="00B63A5B"/>
    <w:rsid w:val="00B6451B"/>
    <w:rsid w:val="00B6574F"/>
    <w:rsid w:val="00B6663A"/>
    <w:rsid w:val="00B7174E"/>
    <w:rsid w:val="00B775B6"/>
    <w:rsid w:val="00B84157"/>
    <w:rsid w:val="00B84945"/>
    <w:rsid w:val="00BA09FE"/>
    <w:rsid w:val="00BB0350"/>
    <w:rsid w:val="00BB41FD"/>
    <w:rsid w:val="00BB7AEE"/>
    <w:rsid w:val="00BC17B4"/>
    <w:rsid w:val="00BC283C"/>
    <w:rsid w:val="00BD2B75"/>
    <w:rsid w:val="00BD442E"/>
    <w:rsid w:val="00BD738C"/>
    <w:rsid w:val="00BE17B5"/>
    <w:rsid w:val="00BE241C"/>
    <w:rsid w:val="00BE39B8"/>
    <w:rsid w:val="00BE71FF"/>
    <w:rsid w:val="00BF0033"/>
    <w:rsid w:val="00BF44A4"/>
    <w:rsid w:val="00BF7BFF"/>
    <w:rsid w:val="00C035AA"/>
    <w:rsid w:val="00C105A1"/>
    <w:rsid w:val="00C11E33"/>
    <w:rsid w:val="00C12205"/>
    <w:rsid w:val="00C122F9"/>
    <w:rsid w:val="00C1681F"/>
    <w:rsid w:val="00C17699"/>
    <w:rsid w:val="00C179E9"/>
    <w:rsid w:val="00C21F60"/>
    <w:rsid w:val="00C22FF7"/>
    <w:rsid w:val="00C23117"/>
    <w:rsid w:val="00C2408C"/>
    <w:rsid w:val="00C25CD6"/>
    <w:rsid w:val="00C435ED"/>
    <w:rsid w:val="00C44F52"/>
    <w:rsid w:val="00C46BCA"/>
    <w:rsid w:val="00C51102"/>
    <w:rsid w:val="00C52A0D"/>
    <w:rsid w:val="00C54F79"/>
    <w:rsid w:val="00C61DF4"/>
    <w:rsid w:val="00C664CB"/>
    <w:rsid w:val="00C7176E"/>
    <w:rsid w:val="00C719A9"/>
    <w:rsid w:val="00C84E16"/>
    <w:rsid w:val="00C86701"/>
    <w:rsid w:val="00C8774D"/>
    <w:rsid w:val="00C92C19"/>
    <w:rsid w:val="00C9376A"/>
    <w:rsid w:val="00C93C3A"/>
    <w:rsid w:val="00C96227"/>
    <w:rsid w:val="00CA462A"/>
    <w:rsid w:val="00CA46E3"/>
    <w:rsid w:val="00CB1422"/>
    <w:rsid w:val="00CB211A"/>
    <w:rsid w:val="00CC3B6C"/>
    <w:rsid w:val="00CC5A4C"/>
    <w:rsid w:val="00CC77EE"/>
    <w:rsid w:val="00CD1405"/>
    <w:rsid w:val="00CE3A3D"/>
    <w:rsid w:val="00CE7A30"/>
    <w:rsid w:val="00CE7A85"/>
    <w:rsid w:val="00CE7C36"/>
    <w:rsid w:val="00CF3B09"/>
    <w:rsid w:val="00CF4EF6"/>
    <w:rsid w:val="00D0476C"/>
    <w:rsid w:val="00D1204C"/>
    <w:rsid w:val="00D1695C"/>
    <w:rsid w:val="00D17567"/>
    <w:rsid w:val="00D22E9E"/>
    <w:rsid w:val="00D24A5D"/>
    <w:rsid w:val="00D26A08"/>
    <w:rsid w:val="00D270A5"/>
    <w:rsid w:val="00D2756B"/>
    <w:rsid w:val="00D3115C"/>
    <w:rsid w:val="00D31A36"/>
    <w:rsid w:val="00D31BE5"/>
    <w:rsid w:val="00D37FCB"/>
    <w:rsid w:val="00D4023D"/>
    <w:rsid w:val="00D4069A"/>
    <w:rsid w:val="00D46CBD"/>
    <w:rsid w:val="00D54ECC"/>
    <w:rsid w:val="00D56651"/>
    <w:rsid w:val="00D6139B"/>
    <w:rsid w:val="00D664C5"/>
    <w:rsid w:val="00D7189D"/>
    <w:rsid w:val="00D730CA"/>
    <w:rsid w:val="00D801DF"/>
    <w:rsid w:val="00D81062"/>
    <w:rsid w:val="00D81E1A"/>
    <w:rsid w:val="00D831FD"/>
    <w:rsid w:val="00D836BF"/>
    <w:rsid w:val="00D852DD"/>
    <w:rsid w:val="00D86307"/>
    <w:rsid w:val="00D9149F"/>
    <w:rsid w:val="00D94F64"/>
    <w:rsid w:val="00D969AF"/>
    <w:rsid w:val="00D97390"/>
    <w:rsid w:val="00D978E4"/>
    <w:rsid w:val="00DA33AC"/>
    <w:rsid w:val="00DA64D0"/>
    <w:rsid w:val="00DA6582"/>
    <w:rsid w:val="00DA7A6F"/>
    <w:rsid w:val="00DB0DFE"/>
    <w:rsid w:val="00DB503C"/>
    <w:rsid w:val="00DB67CB"/>
    <w:rsid w:val="00DC22C2"/>
    <w:rsid w:val="00DC55AB"/>
    <w:rsid w:val="00DC575A"/>
    <w:rsid w:val="00DC5FE1"/>
    <w:rsid w:val="00DD2B98"/>
    <w:rsid w:val="00DD4754"/>
    <w:rsid w:val="00DD7856"/>
    <w:rsid w:val="00DE03C1"/>
    <w:rsid w:val="00DE06A8"/>
    <w:rsid w:val="00DE0935"/>
    <w:rsid w:val="00DE18B5"/>
    <w:rsid w:val="00DF09F4"/>
    <w:rsid w:val="00E0050A"/>
    <w:rsid w:val="00E00E13"/>
    <w:rsid w:val="00E02E0B"/>
    <w:rsid w:val="00E0593E"/>
    <w:rsid w:val="00E06B13"/>
    <w:rsid w:val="00E07119"/>
    <w:rsid w:val="00E26720"/>
    <w:rsid w:val="00E27B7C"/>
    <w:rsid w:val="00E3171E"/>
    <w:rsid w:val="00E36DF7"/>
    <w:rsid w:val="00E37049"/>
    <w:rsid w:val="00E41AEE"/>
    <w:rsid w:val="00E446BA"/>
    <w:rsid w:val="00E4794F"/>
    <w:rsid w:val="00E508A7"/>
    <w:rsid w:val="00E50F28"/>
    <w:rsid w:val="00E60A44"/>
    <w:rsid w:val="00E666EA"/>
    <w:rsid w:val="00E726BA"/>
    <w:rsid w:val="00E74087"/>
    <w:rsid w:val="00E77BDD"/>
    <w:rsid w:val="00E85CC2"/>
    <w:rsid w:val="00E85CEA"/>
    <w:rsid w:val="00E865B9"/>
    <w:rsid w:val="00E8690C"/>
    <w:rsid w:val="00E9468A"/>
    <w:rsid w:val="00E97C53"/>
    <w:rsid w:val="00EA6493"/>
    <w:rsid w:val="00EA684B"/>
    <w:rsid w:val="00EA70F3"/>
    <w:rsid w:val="00EA7476"/>
    <w:rsid w:val="00EB0651"/>
    <w:rsid w:val="00EB1F89"/>
    <w:rsid w:val="00EB1FC2"/>
    <w:rsid w:val="00EB2854"/>
    <w:rsid w:val="00EC0BD8"/>
    <w:rsid w:val="00EC116E"/>
    <w:rsid w:val="00EC14DF"/>
    <w:rsid w:val="00EC1BB9"/>
    <w:rsid w:val="00ED3B32"/>
    <w:rsid w:val="00ED4484"/>
    <w:rsid w:val="00ED6B45"/>
    <w:rsid w:val="00ED7346"/>
    <w:rsid w:val="00ED77F3"/>
    <w:rsid w:val="00EE45D4"/>
    <w:rsid w:val="00EE5BAB"/>
    <w:rsid w:val="00EF0298"/>
    <w:rsid w:val="00EF1410"/>
    <w:rsid w:val="00EF24DB"/>
    <w:rsid w:val="00EF55EB"/>
    <w:rsid w:val="00F05BB5"/>
    <w:rsid w:val="00F113BF"/>
    <w:rsid w:val="00F12983"/>
    <w:rsid w:val="00F15FB8"/>
    <w:rsid w:val="00F20633"/>
    <w:rsid w:val="00F20ED0"/>
    <w:rsid w:val="00F2337D"/>
    <w:rsid w:val="00F25908"/>
    <w:rsid w:val="00F26E37"/>
    <w:rsid w:val="00F31C8E"/>
    <w:rsid w:val="00F32A7C"/>
    <w:rsid w:val="00F34EC4"/>
    <w:rsid w:val="00F374E5"/>
    <w:rsid w:val="00F41AD7"/>
    <w:rsid w:val="00F4271F"/>
    <w:rsid w:val="00F5534E"/>
    <w:rsid w:val="00F56B61"/>
    <w:rsid w:val="00F6042B"/>
    <w:rsid w:val="00F62DCD"/>
    <w:rsid w:val="00F63CB8"/>
    <w:rsid w:val="00F641C4"/>
    <w:rsid w:val="00F651DF"/>
    <w:rsid w:val="00F7451A"/>
    <w:rsid w:val="00F745DD"/>
    <w:rsid w:val="00F76B03"/>
    <w:rsid w:val="00F76EBD"/>
    <w:rsid w:val="00F7718F"/>
    <w:rsid w:val="00F84461"/>
    <w:rsid w:val="00F84516"/>
    <w:rsid w:val="00F8478E"/>
    <w:rsid w:val="00F84AC0"/>
    <w:rsid w:val="00F84B99"/>
    <w:rsid w:val="00F85769"/>
    <w:rsid w:val="00F8700A"/>
    <w:rsid w:val="00FA3223"/>
    <w:rsid w:val="00FA6956"/>
    <w:rsid w:val="00FB0572"/>
    <w:rsid w:val="00FB05EA"/>
    <w:rsid w:val="00FC0D9F"/>
    <w:rsid w:val="00FD0C4A"/>
    <w:rsid w:val="00FD2680"/>
    <w:rsid w:val="00FD73B1"/>
    <w:rsid w:val="00FE58D2"/>
    <w:rsid w:val="00FE77D9"/>
    <w:rsid w:val="00FF3F8F"/>
    <w:rsid w:val="07177A84"/>
    <w:rsid w:val="0F030047"/>
    <w:rsid w:val="2DDF2CFF"/>
    <w:rsid w:val="309BC5F6"/>
    <w:rsid w:val="30B9DD65"/>
    <w:rsid w:val="339F39E7"/>
    <w:rsid w:val="34A1791B"/>
    <w:rsid w:val="53A057EF"/>
    <w:rsid w:val="650829A6"/>
    <w:rsid w:val="6D85F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D8FCA5"/>
  <w15:docId w15:val="{BE3B9D3E-411C-4563-835A-8F18C4DD2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8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liases w:val="vgu_Text"/>
    <w:qFormat/>
    <w:rsid w:val="00E446BA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  <w:ind w:left="0" w:firstLine="851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normaltextrun">
    <w:name w:val="normaltextrun"/>
    <w:basedOn w:val="a2"/>
    <w:rsid w:val="00D46CBD"/>
  </w:style>
  <w:style w:type="paragraph" w:styleId="afc">
    <w:name w:val="Normal (Web)"/>
    <w:basedOn w:val="a1"/>
    <w:uiPriority w:val="99"/>
    <w:semiHidden/>
    <w:unhideWhenUsed/>
    <w:rsid w:val="00F7718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paragraph">
    <w:name w:val="paragraph"/>
    <w:basedOn w:val="a1"/>
    <w:rsid w:val="00AE2493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1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9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travel.yandex.ru/journal/category/travel-guides/%20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apkpure.net/ru/tripomatic-planner-maps/com.tripomatic" TargetMode="External"/><Relationship Id="rId24" Type="http://schemas.openxmlformats.org/officeDocument/2006/relationships/hyperlink" Target="https://travel.yandex.ru/journal/category/travel-guides/%20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7473B4B-39FB-406E-B832-D2AE354A9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ВятГУ 03.dotx</Template>
  <TotalTime>590</TotalTime>
  <Pages>28</Pages>
  <Words>3250</Words>
  <Characters>21647</Characters>
  <Application>Microsoft Office Word</Application>
  <DocSecurity>0</DocSecurity>
  <Lines>721</Lines>
  <Paragraphs>565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24332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Учетная запись Майкрософт</cp:lastModifiedBy>
  <cp:revision>9</cp:revision>
  <cp:lastPrinted>2023-12-14T07:02:00Z</cp:lastPrinted>
  <dcterms:created xsi:type="dcterms:W3CDTF">2024-11-15T21:13:00Z</dcterms:created>
  <dcterms:modified xsi:type="dcterms:W3CDTF">2024-11-17T22:15:00Z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